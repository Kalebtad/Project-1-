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E8B03" w14:textId="77777777" w:rsidR="00212D5A" w:rsidRDefault="0047503F">
      <w:pPr>
        <w:jc w:val="center"/>
        <w:rPr>
          <w:sz w:val="52"/>
          <w:szCs w:val="52"/>
          <w:lang w:val="en-AU"/>
        </w:rPr>
      </w:pPr>
      <w:r>
        <w:rPr>
          <w:sz w:val="52"/>
          <w:szCs w:val="52"/>
          <w:lang w:val="en-AU"/>
        </w:rPr>
        <w:t>Project 1: Algorithms and complexity</w:t>
      </w:r>
    </w:p>
    <w:p w14:paraId="782E8B04" w14:textId="77777777" w:rsidR="00212D5A" w:rsidRDefault="0047503F">
      <w:pPr>
        <w:jc w:val="center"/>
      </w:pPr>
      <w:r>
        <w:rPr>
          <w:sz w:val="32"/>
          <w:szCs w:val="32"/>
        </w:rPr>
        <w:t>Comparison between Insert, quick, merge and heap sort</w:t>
      </w:r>
      <w:proofErr w:type="spellStart"/>
      <w:r>
        <w:rPr>
          <w:sz w:val="32"/>
          <w:szCs w:val="32"/>
          <w:lang w:val="en-AU"/>
        </w:rPr>
        <w:t>ing</w:t>
      </w:r>
      <w:proofErr w:type="spellEnd"/>
      <w:r>
        <w:rPr>
          <w:sz w:val="32"/>
          <w:szCs w:val="32"/>
          <w:lang w:val="en-AU"/>
        </w:rPr>
        <w:t xml:space="preserve"> </w:t>
      </w:r>
      <w:r>
        <w:rPr>
          <w:sz w:val="32"/>
          <w:szCs w:val="32"/>
        </w:rPr>
        <w:t xml:space="preserve"> algorithms</w:t>
      </w:r>
    </w:p>
    <w:p w14:paraId="782E8B05" w14:textId="77777777" w:rsidR="00212D5A" w:rsidRDefault="0047503F">
      <w:pPr>
        <w:jc w:val="center"/>
        <w:rPr>
          <w:sz w:val="32"/>
          <w:szCs w:val="32"/>
          <w:lang w:val="en-AU"/>
        </w:rPr>
      </w:pPr>
      <w:r>
        <w:rPr>
          <w:sz w:val="32"/>
          <w:szCs w:val="32"/>
          <w:lang w:val="en-AU"/>
        </w:rPr>
        <w:t>Kaleb Meta November 2023</w:t>
      </w:r>
    </w:p>
    <w:p w14:paraId="782E8B06" w14:textId="77777777" w:rsidR="00212D5A" w:rsidRDefault="0047503F">
      <w:pPr>
        <w:ind w:left="360"/>
        <w:jc w:val="center"/>
        <w:rPr>
          <w:b/>
          <w:bCs/>
          <w:sz w:val="40"/>
          <w:szCs w:val="40"/>
          <w:u w:val="single"/>
        </w:rPr>
      </w:pPr>
      <w:r>
        <w:rPr>
          <w:b/>
          <w:bCs/>
          <w:sz w:val="40"/>
          <w:szCs w:val="40"/>
          <w:u w:val="single"/>
        </w:rPr>
        <w:t xml:space="preserve">Introduction </w:t>
      </w:r>
    </w:p>
    <w:p w14:paraId="782E8B07" w14:textId="77777777" w:rsidR="00212D5A" w:rsidRDefault="0047503F">
      <w:pPr>
        <w:pStyle w:val="ListParagraph"/>
        <w:rPr>
          <w:sz w:val="24"/>
          <w:szCs w:val="24"/>
        </w:rPr>
      </w:pPr>
      <w:r>
        <w:rPr>
          <w:sz w:val="24"/>
          <w:szCs w:val="24"/>
        </w:rPr>
        <w:t xml:space="preserve">In this project, we're like detectives investigating different ways to organize a bunch of </w:t>
      </w:r>
      <w:r>
        <w:rPr>
          <w:sz w:val="24"/>
          <w:szCs w:val="24"/>
        </w:rPr>
        <w:t>numbers. We've got four main methods: Insertion, Quick, Radix, and Heap sorting. Our mission is to figure out which one works best as we deal with more and more numbers.</w:t>
      </w:r>
    </w:p>
    <w:p w14:paraId="782E8B08" w14:textId="77777777" w:rsidR="00212D5A" w:rsidRDefault="00212D5A">
      <w:pPr>
        <w:pStyle w:val="ListParagraph"/>
        <w:rPr>
          <w:sz w:val="24"/>
          <w:szCs w:val="24"/>
        </w:rPr>
      </w:pPr>
    </w:p>
    <w:p w14:paraId="782E8B09" w14:textId="77777777" w:rsidR="00212D5A" w:rsidRDefault="0047503F">
      <w:pPr>
        <w:pStyle w:val="ListParagraph"/>
        <w:rPr>
          <w:sz w:val="24"/>
          <w:szCs w:val="24"/>
        </w:rPr>
      </w:pPr>
      <w:r>
        <w:rPr>
          <w:sz w:val="24"/>
          <w:szCs w:val="24"/>
        </w:rPr>
        <w:t>To make it a fair test, we're using a bunch of numbers, and we're starting with a small set of 10 and going up to a whopping 100,000. Then, we're keeping an eye on how long each method takes to get these numbers all sorted out.</w:t>
      </w:r>
    </w:p>
    <w:p w14:paraId="782E8B0A" w14:textId="77777777" w:rsidR="00212D5A" w:rsidRDefault="00212D5A">
      <w:pPr>
        <w:pStyle w:val="ListParagraph"/>
      </w:pPr>
    </w:p>
    <w:p w14:paraId="782E8B0B" w14:textId="77777777" w:rsidR="00212D5A" w:rsidRDefault="0047503F">
      <w:pPr>
        <w:pStyle w:val="ListParagraph"/>
        <w:numPr>
          <w:ilvl w:val="0"/>
          <w:numId w:val="1"/>
        </w:numPr>
        <w:rPr>
          <w:b/>
          <w:bCs/>
          <w:u w:val="single"/>
          <w:lang w:val="en-AU"/>
        </w:rPr>
      </w:pPr>
      <w:r>
        <w:rPr>
          <w:b/>
          <w:bCs/>
          <w:u w:val="single"/>
          <w:lang w:val="en-AU"/>
        </w:rPr>
        <w:t>INSERTION SORT</w:t>
      </w:r>
    </w:p>
    <w:p w14:paraId="782E8B0C" w14:textId="77777777" w:rsidR="00212D5A" w:rsidRDefault="0047503F">
      <w:pPr>
        <w:pStyle w:val="ListParagraph"/>
        <w:rPr>
          <w:sz w:val="24"/>
          <w:szCs w:val="24"/>
        </w:rPr>
      </w:pPr>
      <w:r>
        <w:rPr>
          <w:sz w:val="24"/>
          <w:szCs w:val="24"/>
        </w:rPr>
        <w:t>with Insertion sort, you kind of start by thinking the first thing in your list is already sorted. Then, you move to the second thing and check if it's in the right spot compared to the first one. If not, you swap them. And you just keep doing this for all the other things.</w:t>
      </w:r>
    </w:p>
    <w:p w14:paraId="782E8B0D" w14:textId="77777777" w:rsidR="00212D5A" w:rsidRDefault="00212D5A">
      <w:pPr>
        <w:pStyle w:val="ListParagraph"/>
        <w:rPr>
          <w:sz w:val="24"/>
          <w:szCs w:val="24"/>
        </w:rPr>
      </w:pPr>
    </w:p>
    <w:p w14:paraId="782E8B0E" w14:textId="77777777" w:rsidR="00212D5A" w:rsidRDefault="0047503F">
      <w:pPr>
        <w:pStyle w:val="ListParagraph"/>
        <w:rPr>
          <w:sz w:val="24"/>
          <w:szCs w:val="24"/>
        </w:rPr>
      </w:pPr>
      <w:r>
        <w:rPr>
          <w:sz w:val="24"/>
          <w:szCs w:val="24"/>
        </w:rPr>
        <w:t>Basically, you're comparing each thing with all the stuff that came before it, making sure it finds its proper place in the sorted lineup. Insertion sort is cool for smaller sets of data. Like, if you've got a bunch of things but not too many, Insertion sort gets the job done efficiently. It's like the go-to move for sorting when you're dealing with a not-too-huge bunch of elements.</w:t>
      </w:r>
    </w:p>
    <w:p w14:paraId="782E8B0F" w14:textId="77777777" w:rsidR="00212D5A" w:rsidRDefault="00212D5A">
      <w:pPr>
        <w:pStyle w:val="ListParagraph"/>
        <w:rPr>
          <w:sz w:val="24"/>
          <w:szCs w:val="24"/>
        </w:rPr>
      </w:pPr>
    </w:p>
    <w:p w14:paraId="782E8B10" w14:textId="77777777" w:rsidR="00212D5A" w:rsidRDefault="0047503F">
      <w:pPr>
        <w:pStyle w:val="ListParagraph"/>
        <w:numPr>
          <w:ilvl w:val="0"/>
          <w:numId w:val="1"/>
        </w:numPr>
        <w:rPr>
          <w:b/>
          <w:bCs/>
          <w:sz w:val="24"/>
          <w:szCs w:val="24"/>
          <w:u w:val="single"/>
          <w:lang w:val="en-AU"/>
        </w:rPr>
      </w:pPr>
      <w:r>
        <w:rPr>
          <w:b/>
          <w:bCs/>
          <w:sz w:val="24"/>
          <w:szCs w:val="24"/>
          <w:u w:val="single"/>
          <w:lang w:val="en-AU"/>
        </w:rPr>
        <w:t>QUICK SORT</w:t>
      </w:r>
    </w:p>
    <w:p w14:paraId="782E8B11" w14:textId="77777777" w:rsidR="00212D5A" w:rsidRDefault="0047503F">
      <w:pPr>
        <w:pStyle w:val="ListParagraph"/>
        <w:rPr>
          <w:sz w:val="24"/>
          <w:szCs w:val="24"/>
        </w:rPr>
      </w:pPr>
      <w:r>
        <w:rPr>
          <w:sz w:val="24"/>
          <w:szCs w:val="24"/>
        </w:rPr>
        <w:t xml:space="preserve">The Quick sort algorithm operates through a systematic process of partitioning and comparison to efficiently sort an array of elements. The pivotal steps in Quick sort can be outlined as </w:t>
      </w:r>
      <w:r>
        <w:rPr>
          <w:sz w:val="24"/>
          <w:szCs w:val="24"/>
        </w:rPr>
        <w:t>follows:</w:t>
      </w:r>
    </w:p>
    <w:p w14:paraId="782E8B12" w14:textId="77777777" w:rsidR="00212D5A" w:rsidRDefault="00212D5A">
      <w:pPr>
        <w:pStyle w:val="ListParagraph"/>
        <w:rPr>
          <w:sz w:val="24"/>
          <w:szCs w:val="24"/>
        </w:rPr>
      </w:pPr>
    </w:p>
    <w:p w14:paraId="782E8B13" w14:textId="77777777" w:rsidR="00212D5A" w:rsidRDefault="0047503F">
      <w:pPr>
        <w:pStyle w:val="ListParagraph"/>
      </w:pPr>
      <w:r>
        <w:rPr>
          <w:b/>
          <w:bCs/>
          <w:sz w:val="24"/>
          <w:szCs w:val="24"/>
        </w:rPr>
        <w:t>Selection of Pivot</w:t>
      </w:r>
      <w:r>
        <w:rPr>
          <w:sz w:val="24"/>
          <w:szCs w:val="24"/>
        </w:rPr>
        <w:t>:</w:t>
      </w:r>
    </w:p>
    <w:p w14:paraId="782E8B14" w14:textId="77777777" w:rsidR="00212D5A" w:rsidRDefault="00212D5A">
      <w:pPr>
        <w:pStyle w:val="ListParagraph"/>
        <w:rPr>
          <w:sz w:val="24"/>
          <w:szCs w:val="24"/>
        </w:rPr>
      </w:pPr>
    </w:p>
    <w:p w14:paraId="782E8B15" w14:textId="77777777" w:rsidR="00212D5A" w:rsidRDefault="0047503F">
      <w:pPr>
        <w:pStyle w:val="ListParagraph"/>
        <w:rPr>
          <w:sz w:val="24"/>
          <w:szCs w:val="24"/>
        </w:rPr>
      </w:pPr>
      <w:r>
        <w:rPr>
          <w:sz w:val="24"/>
          <w:szCs w:val="24"/>
        </w:rPr>
        <w:t>A pivot element is chosen from the array, typically the first element in our context.</w:t>
      </w:r>
    </w:p>
    <w:p w14:paraId="782E8B16" w14:textId="77777777" w:rsidR="00212D5A" w:rsidRDefault="0047503F">
      <w:pPr>
        <w:pStyle w:val="ListParagraph"/>
        <w:rPr>
          <w:sz w:val="24"/>
          <w:szCs w:val="24"/>
        </w:rPr>
      </w:pPr>
      <w:r>
        <w:rPr>
          <w:sz w:val="24"/>
          <w:szCs w:val="24"/>
        </w:rPr>
        <w:t>Partitioning:</w:t>
      </w:r>
    </w:p>
    <w:p w14:paraId="782E8B17" w14:textId="77777777" w:rsidR="00212D5A" w:rsidRDefault="00212D5A">
      <w:pPr>
        <w:pStyle w:val="ListParagraph"/>
        <w:rPr>
          <w:sz w:val="24"/>
          <w:szCs w:val="24"/>
        </w:rPr>
      </w:pPr>
    </w:p>
    <w:p w14:paraId="782E8B18" w14:textId="77777777" w:rsidR="00212D5A" w:rsidRDefault="0047503F">
      <w:pPr>
        <w:pStyle w:val="ListParagraph"/>
        <w:rPr>
          <w:sz w:val="24"/>
          <w:szCs w:val="24"/>
        </w:rPr>
      </w:pPr>
      <w:r>
        <w:rPr>
          <w:sz w:val="24"/>
          <w:szCs w:val="24"/>
        </w:rPr>
        <w:t xml:space="preserve">The array is divided into two halves, with one containing elements smaller than the pivot and the other containing </w:t>
      </w:r>
      <w:r>
        <w:rPr>
          <w:sz w:val="24"/>
          <w:szCs w:val="24"/>
        </w:rPr>
        <w:t>elements larger than the pivot.</w:t>
      </w:r>
    </w:p>
    <w:p w14:paraId="782E8B19" w14:textId="77777777" w:rsidR="00212D5A" w:rsidRDefault="0047503F">
      <w:pPr>
        <w:pStyle w:val="ListParagraph"/>
        <w:rPr>
          <w:sz w:val="24"/>
          <w:szCs w:val="24"/>
        </w:rPr>
      </w:pPr>
      <w:r>
        <w:rPr>
          <w:sz w:val="24"/>
          <w:szCs w:val="24"/>
        </w:rPr>
        <w:t>Comparison and Adjustment:</w:t>
      </w:r>
    </w:p>
    <w:p w14:paraId="782E8B1A" w14:textId="77777777" w:rsidR="00212D5A" w:rsidRDefault="00212D5A">
      <w:pPr>
        <w:pStyle w:val="ListParagraph"/>
        <w:rPr>
          <w:sz w:val="24"/>
          <w:szCs w:val="24"/>
        </w:rPr>
      </w:pPr>
    </w:p>
    <w:p w14:paraId="782E8B1B" w14:textId="77777777" w:rsidR="00212D5A" w:rsidRDefault="0047503F">
      <w:pPr>
        <w:pStyle w:val="ListParagraph"/>
        <w:rPr>
          <w:sz w:val="24"/>
          <w:szCs w:val="24"/>
        </w:rPr>
      </w:pPr>
      <w:r>
        <w:rPr>
          <w:sz w:val="24"/>
          <w:szCs w:val="24"/>
        </w:rPr>
        <w:lastRenderedPageBreak/>
        <w:t>Each element in the partitions is compared to ensure conformity with the pivot's positioning. Adjustments are made as needed.</w:t>
      </w:r>
    </w:p>
    <w:p w14:paraId="782E8B1C" w14:textId="77777777" w:rsidR="00212D5A" w:rsidRDefault="00212D5A">
      <w:pPr>
        <w:pStyle w:val="ListParagraph"/>
        <w:rPr>
          <w:b/>
          <w:bCs/>
          <w:sz w:val="24"/>
          <w:szCs w:val="24"/>
        </w:rPr>
      </w:pPr>
    </w:p>
    <w:p w14:paraId="782E8B1D" w14:textId="77777777" w:rsidR="00212D5A" w:rsidRDefault="0047503F">
      <w:pPr>
        <w:pStyle w:val="ListParagraph"/>
        <w:rPr>
          <w:b/>
          <w:bCs/>
          <w:sz w:val="24"/>
          <w:szCs w:val="24"/>
        </w:rPr>
      </w:pPr>
      <w:r>
        <w:rPr>
          <w:b/>
          <w:bCs/>
          <w:sz w:val="24"/>
          <w:szCs w:val="24"/>
        </w:rPr>
        <w:t>Central Pivot Placement:</w:t>
      </w:r>
    </w:p>
    <w:p w14:paraId="782E8B1E" w14:textId="77777777" w:rsidR="00212D5A" w:rsidRDefault="00212D5A">
      <w:pPr>
        <w:pStyle w:val="ListParagraph"/>
        <w:rPr>
          <w:sz w:val="24"/>
          <w:szCs w:val="24"/>
        </w:rPr>
      </w:pPr>
    </w:p>
    <w:p w14:paraId="782E8B1F" w14:textId="77777777" w:rsidR="00212D5A" w:rsidRDefault="0047503F">
      <w:pPr>
        <w:pStyle w:val="ListParagraph"/>
        <w:rPr>
          <w:sz w:val="24"/>
          <w:szCs w:val="24"/>
        </w:rPr>
      </w:pPr>
      <w:r>
        <w:rPr>
          <w:sz w:val="24"/>
          <w:szCs w:val="24"/>
        </w:rPr>
        <w:t>Once the adjustments are complete, the pivot is positioned in the middle, creating a configuration where smaller elements lie to its left, and larger elements to its right.</w:t>
      </w:r>
    </w:p>
    <w:p w14:paraId="782E8B20" w14:textId="77777777" w:rsidR="00212D5A" w:rsidRDefault="0047503F">
      <w:pPr>
        <w:pStyle w:val="ListParagraph"/>
        <w:rPr>
          <w:sz w:val="24"/>
          <w:szCs w:val="24"/>
        </w:rPr>
      </w:pPr>
      <w:r>
        <w:rPr>
          <w:sz w:val="24"/>
          <w:szCs w:val="24"/>
        </w:rPr>
        <w:t>Recursive Iterations:</w:t>
      </w:r>
    </w:p>
    <w:p w14:paraId="782E8B21" w14:textId="77777777" w:rsidR="00212D5A" w:rsidRDefault="00212D5A">
      <w:pPr>
        <w:pStyle w:val="ListParagraph"/>
        <w:rPr>
          <w:sz w:val="24"/>
          <w:szCs w:val="24"/>
        </w:rPr>
      </w:pPr>
    </w:p>
    <w:p w14:paraId="782E8B22" w14:textId="77777777" w:rsidR="00212D5A" w:rsidRDefault="0047503F">
      <w:pPr>
        <w:pStyle w:val="ListParagraph"/>
        <w:rPr>
          <w:sz w:val="24"/>
          <w:szCs w:val="24"/>
        </w:rPr>
      </w:pPr>
      <w:r>
        <w:rPr>
          <w:sz w:val="24"/>
          <w:szCs w:val="24"/>
        </w:rPr>
        <w:t>The above steps are then recursively applied to each subsequent partition, gradually reducing the partitions to singular elements and achieving a fully sorted array.</w:t>
      </w:r>
    </w:p>
    <w:p w14:paraId="782E8B23" w14:textId="77777777" w:rsidR="00212D5A" w:rsidRDefault="0047503F">
      <w:pPr>
        <w:pStyle w:val="ListParagraph"/>
        <w:rPr>
          <w:sz w:val="24"/>
          <w:szCs w:val="24"/>
        </w:rPr>
      </w:pPr>
      <w:r>
        <w:rPr>
          <w:sz w:val="24"/>
          <w:szCs w:val="24"/>
        </w:rPr>
        <w:t>The time complexity of partitioning an array with 'n' elements is denoted as O(n). In the best-case scenario, where the pivot equally divides the array in each recursive call, the time complexity becomes O(</w:t>
      </w:r>
      <w:proofErr w:type="spellStart"/>
      <w:r>
        <w:rPr>
          <w:sz w:val="24"/>
          <w:szCs w:val="24"/>
        </w:rPr>
        <w:t>nlogn</w:t>
      </w:r>
      <w:proofErr w:type="spellEnd"/>
      <w:r>
        <w:rPr>
          <w:sz w:val="24"/>
          <w:szCs w:val="24"/>
        </w:rPr>
        <w:t>). However, Quick sort can face challenges in the worst-case scenario, leading to a time complexity of O(n^2), particularly if the pivot consistently lands at the first or last position during recursive partitioning.</w:t>
      </w:r>
    </w:p>
    <w:p w14:paraId="782E8B24" w14:textId="77777777" w:rsidR="00212D5A" w:rsidRDefault="00212D5A">
      <w:pPr>
        <w:pStyle w:val="ListParagraph"/>
        <w:rPr>
          <w:sz w:val="24"/>
          <w:szCs w:val="24"/>
        </w:rPr>
      </w:pPr>
    </w:p>
    <w:p w14:paraId="782E8B25" w14:textId="77777777" w:rsidR="00212D5A" w:rsidRDefault="0047503F">
      <w:pPr>
        <w:pStyle w:val="ListParagraph"/>
        <w:rPr>
          <w:sz w:val="24"/>
          <w:szCs w:val="24"/>
        </w:rPr>
      </w:pPr>
      <w:r>
        <w:rPr>
          <w:sz w:val="24"/>
          <w:szCs w:val="24"/>
        </w:rPr>
        <w:t>It is noteworthy that Quick sort is not a stable algorithm, as it alters the order of duplicate values. Nevertheless, it operates in place, requiring no additional storage.</w:t>
      </w:r>
    </w:p>
    <w:p w14:paraId="782E8B26" w14:textId="77777777" w:rsidR="00212D5A" w:rsidRDefault="0047503F">
      <w:pPr>
        <w:pStyle w:val="ListParagraph"/>
        <w:numPr>
          <w:ilvl w:val="0"/>
          <w:numId w:val="1"/>
        </w:numPr>
      </w:pPr>
      <w:r>
        <w:rPr>
          <w:b/>
          <w:bCs/>
          <w:sz w:val="24"/>
          <w:szCs w:val="24"/>
          <w:u w:val="single"/>
          <w:lang w:val="en-AU"/>
        </w:rPr>
        <w:t>RADIX SORT</w:t>
      </w:r>
    </w:p>
    <w:p w14:paraId="782E8B27" w14:textId="77777777" w:rsidR="00212D5A" w:rsidRDefault="0047503F">
      <w:pPr>
        <w:pStyle w:val="ListParagraph"/>
        <w:ind w:left="1080"/>
        <w:rPr>
          <w:b/>
          <w:bCs/>
          <w:sz w:val="24"/>
          <w:szCs w:val="24"/>
        </w:rPr>
      </w:pPr>
      <w:r>
        <w:rPr>
          <w:b/>
          <w:bCs/>
          <w:sz w:val="24"/>
          <w:szCs w:val="24"/>
        </w:rPr>
        <w:t>Step 1: Understand Binary Digits</w:t>
      </w:r>
    </w:p>
    <w:p w14:paraId="782E8B28" w14:textId="77777777" w:rsidR="00212D5A" w:rsidRDefault="0047503F">
      <w:pPr>
        <w:pStyle w:val="ListParagraph"/>
        <w:ind w:left="1080"/>
        <w:rPr>
          <w:sz w:val="24"/>
          <w:szCs w:val="24"/>
        </w:rPr>
      </w:pPr>
      <w:r>
        <w:rPr>
          <w:sz w:val="24"/>
          <w:szCs w:val="24"/>
        </w:rPr>
        <w:t>Binary numbers consist of bits (0s and 1s). Each bit represents a position in the number.</w:t>
      </w:r>
    </w:p>
    <w:p w14:paraId="782E8B29" w14:textId="77777777" w:rsidR="00212D5A" w:rsidRDefault="00212D5A">
      <w:pPr>
        <w:pStyle w:val="ListParagraph"/>
        <w:ind w:left="1080"/>
        <w:rPr>
          <w:sz w:val="24"/>
          <w:szCs w:val="24"/>
        </w:rPr>
      </w:pPr>
    </w:p>
    <w:p w14:paraId="782E8B2A" w14:textId="77777777" w:rsidR="00212D5A" w:rsidRDefault="0047503F">
      <w:pPr>
        <w:pStyle w:val="ListParagraph"/>
        <w:ind w:left="1080"/>
        <w:rPr>
          <w:b/>
          <w:bCs/>
          <w:sz w:val="24"/>
          <w:szCs w:val="24"/>
        </w:rPr>
      </w:pPr>
      <w:r>
        <w:rPr>
          <w:b/>
          <w:bCs/>
          <w:sz w:val="24"/>
          <w:szCs w:val="24"/>
        </w:rPr>
        <w:t>Step 2: Identify the Number of Bits</w:t>
      </w:r>
    </w:p>
    <w:p w14:paraId="782E8B2B" w14:textId="77777777" w:rsidR="00212D5A" w:rsidRDefault="0047503F">
      <w:pPr>
        <w:pStyle w:val="ListParagraph"/>
        <w:ind w:left="1080"/>
        <w:rPr>
          <w:sz w:val="24"/>
          <w:szCs w:val="24"/>
        </w:rPr>
      </w:pPr>
      <w:r>
        <w:rPr>
          <w:sz w:val="24"/>
          <w:szCs w:val="24"/>
        </w:rPr>
        <w:t>Determine the number of bits in each binary number. This is crucial for the sorting process.</w:t>
      </w:r>
    </w:p>
    <w:p w14:paraId="782E8B2C" w14:textId="77777777" w:rsidR="00212D5A" w:rsidRDefault="00212D5A">
      <w:pPr>
        <w:pStyle w:val="ListParagraph"/>
        <w:ind w:left="1080"/>
        <w:rPr>
          <w:sz w:val="24"/>
          <w:szCs w:val="24"/>
        </w:rPr>
      </w:pPr>
    </w:p>
    <w:p w14:paraId="782E8B2D" w14:textId="77777777" w:rsidR="00212D5A" w:rsidRDefault="0047503F">
      <w:pPr>
        <w:pStyle w:val="ListParagraph"/>
        <w:ind w:left="1080"/>
        <w:rPr>
          <w:b/>
          <w:bCs/>
          <w:sz w:val="24"/>
          <w:szCs w:val="24"/>
        </w:rPr>
      </w:pPr>
      <w:r>
        <w:rPr>
          <w:b/>
          <w:bCs/>
          <w:sz w:val="24"/>
          <w:szCs w:val="24"/>
        </w:rPr>
        <w:t>Step 3: Initialize Buckets</w:t>
      </w:r>
    </w:p>
    <w:p w14:paraId="782E8B2E" w14:textId="77777777" w:rsidR="00212D5A" w:rsidRDefault="0047503F">
      <w:pPr>
        <w:pStyle w:val="ListParagraph"/>
        <w:ind w:left="1080"/>
        <w:rPr>
          <w:sz w:val="24"/>
          <w:szCs w:val="24"/>
        </w:rPr>
      </w:pPr>
      <w:r>
        <w:rPr>
          <w:sz w:val="24"/>
          <w:szCs w:val="24"/>
        </w:rPr>
        <w:t xml:space="preserve">Create two buckets for each bit position – one for 0s and one </w:t>
      </w:r>
      <w:r>
        <w:rPr>
          <w:sz w:val="24"/>
          <w:szCs w:val="24"/>
        </w:rPr>
        <w:t>for 1s.</w:t>
      </w:r>
    </w:p>
    <w:p w14:paraId="782E8B2F" w14:textId="77777777" w:rsidR="00212D5A" w:rsidRDefault="00212D5A">
      <w:pPr>
        <w:pStyle w:val="ListParagraph"/>
        <w:ind w:left="1080"/>
        <w:rPr>
          <w:sz w:val="24"/>
          <w:szCs w:val="24"/>
        </w:rPr>
      </w:pPr>
    </w:p>
    <w:p w14:paraId="782E8B30" w14:textId="77777777" w:rsidR="00212D5A" w:rsidRDefault="0047503F">
      <w:pPr>
        <w:pStyle w:val="ListParagraph"/>
        <w:ind w:left="1080"/>
        <w:rPr>
          <w:b/>
          <w:bCs/>
          <w:sz w:val="24"/>
          <w:szCs w:val="24"/>
        </w:rPr>
      </w:pPr>
      <w:r>
        <w:rPr>
          <w:b/>
          <w:bCs/>
          <w:sz w:val="24"/>
          <w:szCs w:val="24"/>
        </w:rPr>
        <w:t>Step 4: Distribute Numbers into Buckets</w:t>
      </w:r>
    </w:p>
    <w:p w14:paraId="782E8B31" w14:textId="77777777" w:rsidR="00212D5A" w:rsidRDefault="0047503F">
      <w:pPr>
        <w:pStyle w:val="ListParagraph"/>
        <w:ind w:left="1080"/>
        <w:rPr>
          <w:sz w:val="24"/>
          <w:szCs w:val="24"/>
        </w:rPr>
      </w:pPr>
      <w:r>
        <w:rPr>
          <w:sz w:val="24"/>
          <w:szCs w:val="24"/>
        </w:rPr>
        <w:t>Go through each bit position, starting from the rightmost bit. Place numbers into the buckets based on the value of the bit at that position.</w:t>
      </w:r>
    </w:p>
    <w:p w14:paraId="782E8B32" w14:textId="77777777" w:rsidR="00212D5A" w:rsidRDefault="00212D5A">
      <w:pPr>
        <w:pStyle w:val="ListParagraph"/>
        <w:ind w:left="1080"/>
        <w:rPr>
          <w:sz w:val="24"/>
          <w:szCs w:val="24"/>
        </w:rPr>
      </w:pPr>
    </w:p>
    <w:p w14:paraId="782E8B33" w14:textId="77777777" w:rsidR="00212D5A" w:rsidRDefault="0047503F">
      <w:pPr>
        <w:pStyle w:val="ListParagraph"/>
        <w:ind w:left="1080"/>
        <w:rPr>
          <w:b/>
          <w:bCs/>
          <w:sz w:val="24"/>
          <w:szCs w:val="24"/>
        </w:rPr>
      </w:pPr>
      <w:r>
        <w:rPr>
          <w:b/>
          <w:bCs/>
          <w:sz w:val="24"/>
          <w:szCs w:val="24"/>
        </w:rPr>
        <w:t>Step 5: Collect Numbers from Buckets</w:t>
      </w:r>
    </w:p>
    <w:p w14:paraId="782E8B34" w14:textId="77777777" w:rsidR="00212D5A" w:rsidRDefault="0047503F">
      <w:pPr>
        <w:pStyle w:val="ListParagraph"/>
        <w:ind w:left="1080"/>
        <w:rPr>
          <w:sz w:val="24"/>
          <w:szCs w:val="24"/>
        </w:rPr>
      </w:pPr>
      <w:r>
        <w:rPr>
          <w:sz w:val="24"/>
          <w:szCs w:val="24"/>
        </w:rPr>
        <w:t>After distributing, gather the numbers back, considering the order of the buckets (0s first, then 1s).</w:t>
      </w:r>
    </w:p>
    <w:p w14:paraId="782E8B35" w14:textId="77777777" w:rsidR="00212D5A" w:rsidRDefault="00212D5A">
      <w:pPr>
        <w:pStyle w:val="ListParagraph"/>
        <w:ind w:left="1080"/>
        <w:rPr>
          <w:sz w:val="24"/>
          <w:szCs w:val="24"/>
        </w:rPr>
      </w:pPr>
    </w:p>
    <w:p w14:paraId="782E8B36" w14:textId="77777777" w:rsidR="00212D5A" w:rsidRDefault="0047503F">
      <w:pPr>
        <w:pStyle w:val="ListParagraph"/>
        <w:ind w:left="1080"/>
        <w:rPr>
          <w:b/>
          <w:bCs/>
          <w:sz w:val="24"/>
          <w:szCs w:val="24"/>
        </w:rPr>
      </w:pPr>
      <w:r>
        <w:rPr>
          <w:b/>
          <w:bCs/>
          <w:sz w:val="24"/>
          <w:szCs w:val="24"/>
        </w:rPr>
        <w:t>Step 6: Repeat for Each Bit Position</w:t>
      </w:r>
    </w:p>
    <w:p w14:paraId="782E8B37" w14:textId="77777777" w:rsidR="00212D5A" w:rsidRDefault="0047503F">
      <w:pPr>
        <w:pStyle w:val="ListParagraph"/>
        <w:ind w:left="1080"/>
        <w:rPr>
          <w:sz w:val="24"/>
          <w:szCs w:val="24"/>
        </w:rPr>
      </w:pPr>
      <w:r>
        <w:rPr>
          <w:sz w:val="24"/>
          <w:szCs w:val="24"/>
        </w:rPr>
        <w:t>Repeat steps 4 and 5 for each bit position, moving towards the leftmost bit.</w:t>
      </w:r>
    </w:p>
    <w:p w14:paraId="782E8B38" w14:textId="77777777" w:rsidR="00212D5A" w:rsidRDefault="00212D5A">
      <w:pPr>
        <w:pStyle w:val="ListParagraph"/>
        <w:ind w:left="1080"/>
        <w:rPr>
          <w:sz w:val="24"/>
          <w:szCs w:val="24"/>
        </w:rPr>
      </w:pPr>
    </w:p>
    <w:p w14:paraId="782E8B39" w14:textId="77777777" w:rsidR="00212D5A" w:rsidRDefault="0047503F">
      <w:pPr>
        <w:pStyle w:val="ListParagraph"/>
        <w:ind w:left="1080"/>
        <w:rPr>
          <w:b/>
          <w:bCs/>
          <w:sz w:val="24"/>
          <w:szCs w:val="24"/>
        </w:rPr>
      </w:pPr>
      <w:r>
        <w:rPr>
          <w:b/>
          <w:bCs/>
          <w:sz w:val="24"/>
          <w:szCs w:val="24"/>
        </w:rPr>
        <w:t>Step 7: Final Result</w:t>
      </w:r>
    </w:p>
    <w:p w14:paraId="782E8B3A" w14:textId="77777777" w:rsidR="00212D5A" w:rsidRDefault="0047503F">
      <w:pPr>
        <w:pStyle w:val="ListParagraph"/>
        <w:ind w:left="1080"/>
        <w:rPr>
          <w:sz w:val="24"/>
          <w:szCs w:val="24"/>
        </w:rPr>
      </w:pPr>
      <w:r>
        <w:rPr>
          <w:sz w:val="24"/>
          <w:szCs w:val="24"/>
        </w:rPr>
        <w:t>After going through all bit positions, you'll have a sorted list of binary numbers.</w:t>
      </w:r>
    </w:p>
    <w:p w14:paraId="782E8B3B" w14:textId="77777777" w:rsidR="00212D5A" w:rsidRDefault="00212D5A">
      <w:pPr>
        <w:pStyle w:val="ListParagraph"/>
        <w:ind w:left="1080"/>
        <w:rPr>
          <w:sz w:val="24"/>
          <w:szCs w:val="24"/>
        </w:rPr>
      </w:pPr>
    </w:p>
    <w:p w14:paraId="782E8B3C" w14:textId="77777777" w:rsidR="00212D5A" w:rsidRDefault="0047503F">
      <w:pPr>
        <w:pStyle w:val="ListParagraph"/>
        <w:ind w:left="1080"/>
        <w:rPr>
          <w:sz w:val="24"/>
          <w:szCs w:val="24"/>
        </w:rPr>
      </w:pPr>
      <w:r>
        <w:rPr>
          <w:sz w:val="24"/>
          <w:szCs w:val="24"/>
        </w:rPr>
        <w:t>Example:</w:t>
      </w:r>
    </w:p>
    <w:p w14:paraId="782E8B3D" w14:textId="77777777" w:rsidR="00212D5A" w:rsidRDefault="0047503F">
      <w:pPr>
        <w:pStyle w:val="ListParagraph"/>
        <w:ind w:left="1080"/>
        <w:rPr>
          <w:sz w:val="24"/>
          <w:szCs w:val="24"/>
        </w:rPr>
      </w:pPr>
      <w:r>
        <w:rPr>
          <w:sz w:val="24"/>
          <w:szCs w:val="24"/>
        </w:rPr>
        <w:t>Consider binary numbers 110, 101, 011, 010.</w:t>
      </w:r>
    </w:p>
    <w:p w14:paraId="782E8B3E" w14:textId="77777777" w:rsidR="00212D5A" w:rsidRDefault="00212D5A">
      <w:pPr>
        <w:pStyle w:val="ListParagraph"/>
        <w:ind w:left="1080"/>
        <w:rPr>
          <w:sz w:val="24"/>
          <w:szCs w:val="24"/>
        </w:rPr>
      </w:pPr>
    </w:p>
    <w:p w14:paraId="782E8B3F" w14:textId="77777777" w:rsidR="00212D5A" w:rsidRDefault="0047503F">
      <w:pPr>
        <w:pStyle w:val="ListParagraph"/>
        <w:ind w:left="1080"/>
        <w:rPr>
          <w:sz w:val="24"/>
          <w:szCs w:val="24"/>
        </w:rPr>
      </w:pPr>
      <w:r>
        <w:rPr>
          <w:sz w:val="24"/>
          <w:szCs w:val="24"/>
        </w:rPr>
        <w:t>First Pass (Least Significant Bit):</w:t>
      </w:r>
    </w:p>
    <w:p w14:paraId="782E8B40" w14:textId="77777777" w:rsidR="00212D5A" w:rsidRDefault="00212D5A">
      <w:pPr>
        <w:pStyle w:val="ListParagraph"/>
        <w:ind w:left="1080"/>
        <w:rPr>
          <w:sz w:val="24"/>
          <w:szCs w:val="24"/>
        </w:rPr>
      </w:pPr>
    </w:p>
    <w:p w14:paraId="782E8B41" w14:textId="77777777" w:rsidR="00212D5A" w:rsidRDefault="0047503F">
      <w:pPr>
        <w:pStyle w:val="ListParagraph"/>
        <w:ind w:left="1080"/>
        <w:rPr>
          <w:sz w:val="24"/>
          <w:szCs w:val="24"/>
        </w:rPr>
      </w:pPr>
      <w:r>
        <w:rPr>
          <w:sz w:val="24"/>
          <w:szCs w:val="24"/>
        </w:rPr>
        <w:t>0s Bucket: 110, 010</w:t>
      </w:r>
    </w:p>
    <w:p w14:paraId="782E8B42" w14:textId="77777777" w:rsidR="00212D5A" w:rsidRDefault="0047503F">
      <w:pPr>
        <w:pStyle w:val="ListParagraph"/>
        <w:ind w:left="1080"/>
        <w:rPr>
          <w:sz w:val="24"/>
          <w:szCs w:val="24"/>
        </w:rPr>
      </w:pPr>
      <w:r>
        <w:rPr>
          <w:sz w:val="24"/>
          <w:szCs w:val="24"/>
        </w:rPr>
        <w:t>1s Bucket: 101, 011</w:t>
      </w:r>
    </w:p>
    <w:p w14:paraId="782E8B43" w14:textId="77777777" w:rsidR="00212D5A" w:rsidRDefault="0047503F">
      <w:pPr>
        <w:pStyle w:val="ListParagraph"/>
        <w:ind w:left="1080"/>
        <w:rPr>
          <w:sz w:val="24"/>
          <w:szCs w:val="24"/>
        </w:rPr>
      </w:pPr>
      <w:r>
        <w:rPr>
          <w:sz w:val="24"/>
          <w:szCs w:val="24"/>
        </w:rPr>
        <w:t>Collect Numbers:</w:t>
      </w:r>
    </w:p>
    <w:p w14:paraId="782E8B44" w14:textId="77777777" w:rsidR="00212D5A" w:rsidRDefault="00212D5A">
      <w:pPr>
        <w:pStyle w:val="ListParagraph"/>
        <w:ind w:left="1080"/>
        <w:rPr>
          <w:sz w:val="24"/>
          <w:szCs w:val="24"/>
        </w:rPr>
      </w:pPr>
    </w:p>
    <w:p w14:paraId="782E8B45" w14:textId="77777777" w:rsidR="00212D5A" w:rsidRDefault="0047503F">
      <w:pPr>
        <w:pStyle w:val="ListParagraph"/>
        <w:ind w:left="1080"/>
        <w:rPr>
          <w:sz w:val="24"/>
          <w:szCs w:val="24"/>
        </w:rPr>
      </w:pPr>
      <w:r>
        <w:rPr>
          <w:sz w:val="24"/>
          <w:szCs w:val="24"/>
        </w:rPr>
        <w:t>110, 010, 101, 011</w:t>
      </w:r>
    </w:p>
    <w:p w14:paraId="782E8B46" w14:textId="77777777" w:rsidR="00212D5A" w:rsidRDefault="0047503F">
      <w:pPr>
        <w:pStyle w:val="ListParagraph"/>
        <w:ind w:left="1080"/>
        <w:rPr>
          <w:sz w:val="24"/>
          <w:szCs w:val="24"/>
        </w:rPr>
      </w:pPr>
      <w:r>
        <w:rPr>
          <w:sz w:val="24"/>
          <w:szCs w:val="24"/>
        </w:rPr>
        <w:t>Second Pass (Next Bit):</w:t>
      </w:r>
    </w:p>
    <w:p w14:paraId="782E8B47" w14:textId="77777777" w:rsidR="00212D5A" w:rsidRDefault="00212D5A">
      <w:pPr>
        <w:pStyle w:val="ListParagraph"/>
        <w:ind w:left="1080"/>
        <w:rPr>
          <w:sz w:val="24"/>
          <w:szCs w:val="24"/>
        </w:rPr>
      </w:pPr>
    </w:p>
    <w:p w14:paraId="782E8B48" w14:textId="77777777" w:rsidR="00212D5A" w:rsidRDefault="0047503F">
      <w:pPr>
        <w:pStyle w:val="ListParagraph"/>
        <w:ind w:left="1080"/>
        <w:rPr>
          <w:sz w:val="24"/>
          <w:szCs w:val="24"/>
        </w:rPr>
      </w:pPr>
      <w:r>
        <w:rPr>
          <w:sz w:val="24"/>
          <w:szCs w:val="24"/>
        </w:rPr>
        <w:t xml:space="preserve">0s Bucket: 010, </w:t>
      </w:r>
      <w:r>
        <w:rPr>
          <w:sz w:val="24"/>
          <w:szCs w:val="24"/>
        </w:rPr>
        <w:t>011</w:t>
      </w:r>
    </w:p>
    <w:p w14:paraId="782E8B49" w14:textId="77777777" w:rsidR="00212D5A" w:rsidRDefault="0047503F">
      <w:pPr>
        <w:pStyle w:val="ListParagraph"/>
        <w:ind w:left="1080"/>
        <w:rPr>
          <w:sz w:val="24"/>
          <w:szCs w:val="24"/>
        </w:rPr>
      </w:pPr>
      <w:r>
        <w:rPr>
          <w:sz w:val="24"/>
          <w:szCs w:val="24"/>
        </w:rPr>
        <w:t>1s Bucket: 110, 101</w:t>
      </w:r>
    </w:p>
    <w:p w14:paraId="782E8B4A" w14:textId="77777777" w:rsidR="00212D5A" w:rsidRDefault="0047503F">
      <w:pPr>
        <w:pStyle w:val="ListParagraph"/>
        <w:ind w:left="1080"/>
        <w:rPr>
          <w:sz w:val="24"/>
          <w:szCs w:val="24"/>
        </w:rPr>
      </w:pPr>
      <w:r>
        <w:rPr>
          <w:sz w:val="24"/>
          <w:szCs w:val="24"/>
        </w:rPr>
        <w:t>Collect Numbers:</w:t>
      </w:r>
    </w:p>
    <w:p w14:paraId="782E8B4B" w14:textId="77777777" w:rsidR="00212D5A" w:rsidRDefault="00212D5A">
      <w:pPr>
        <w:pStyle w:val="ListParagraph"/>
        <w:ind w:left="1080"/>
        <w:rPr>
          <w:sz w:val="24"/>
          <w:szCs w:val="24"/>
        </w:rPr>
      </w:pPr>
    </w:p>
    <w:p w14:paraId="782E8B4C" w14:textId="77777777" w:rsidR="00212D5A" w:rsidRDefault="0047503F">
      <w:pPr>
        <w:pStyle w:val="ListParagraph"/>
        <w:ind w:left="1080"/>
        <w:rPr>
          <w:sz w:val="24"/>
          <w:szCs w:val="24"/>
        </w:rPr>
      </w:pPr>
      <w:r>
        <w:rPr>
          <w:sz w:val="24"/>
          <w:szCs w:val="24"/>
        </w:rPr>
        <w:t>010, 011, 110, 101</w:t>
      </w:r>
    </w:p>
    <w:p w14:paraId="782E8B4D" w14:textId="77777777" w:rsidR="00212D5A" w:rsidRDefault="0047503F">
      <w:pPr>
        <w:pStyle w:val="ListParagraph"/>
        <w:ind w:left="1080"/>
        <w:rPr>
          <w:sz w:val="24"/>
          <w:szCs w:val="24"/>
        </w:rPr>
      </w:pPr>
      <w:r>
        <w:rPr>
          <w:sz w:val="24"/>
          <w:szCs w:val="24"/>
        </w:rPr>
        <w:t>Result:</w:t>
      </w:r>
    </w:p>
    <w:p w14:paraId="782E8B4E" w14:textId="77777777" w:rsidR="00212D5A" w:rsidRDefault="00212D5A">
      <w:pPr>
        <w:pStyle w:val="ListParagraph"/>
        <w:ind w:left="1080"/>
        <w:rPr>
          <w:sz w:val="24"/>
          <w:szCs w:val="24"/>
        </w:rPr>
      </w:pPr>
    </w:p>
    <w:p w14:paraId="782E8B4F" w14:textId="77777777" w:rsidR="00212D5A" w:rsidRDefault="0047503F">
      <w:pPr>
        <w:pStyle w:val="ListParagraph"/>
        <w:ind w:left="1080"/>
        <w:rPr>
          <w:sz w:val="24"/>
          <w:szCs w:val="24"/>
        </w:rPr>
      </w:pPr>
      <w:r>
        <w:rPr>
          <w:sz w:val="24"/>
          <w:szCs w:val="24"/>
        </w:rPr>
        <w:t>010, 011, 101, 110 (Sorted binary numbers)</w:t>
      </w:r>
    </w:p>
    <w:p w14:paraId="782E8B50" w14:textId="77777777" w:rsidR="00212D5A" w:rsidRDefault="0047503F">
      <w:pPr>
        <w:pStyle w:val="ListParagraph"/>
        <w:ind w:left="1080"/>
        <w:rPr>
          <w:sz w:val="24"/>
          <w:szCs w:val="24"/>
        </w:rPr>
      </w:pPr>
      <w:r>
        <w:rPr>
          <w:sz w:val="24"/>
          <w:szCs w:val="24"/>
        </w:rPr>
        <w:t>By applying these steps to your binary numbers, you can demonstrate the radix sort process for sorting binary representations.</w:t>
      </w:r>
    </w:p>
    <w:p w14:paraId="782E8B51" w14:textId="77777777" w:rsidR="00212D5A" w:rsidRDefault="0047503F">
      <w:pPr>
        <w:pStyle w:val="ListParagraph"/>
        <w:numPr>
          <w:ilvl w:val="0"/>
          <w:numId w:val="1"/>
        </w:numPr>
      </w:pPr>
      <w:r>
        <w:rPr>
          <w:b/>
          <w:bCs/>
          <w:sz w:val="24"/>
          <w:szCs w:val="24"/>
          <w:u w:val="single"/>
          <w:lang w:val="en-AU"/>
        </w:rPr>
        <w:t>HEAP SORT</w:t>
      </w:r>
    </w:p>
    <w:p w14:paraId="782E8B52" w14:textId="77777777" w:rsidR="00212D5A" w:rsidRDefault="0047503F">
      <w:pPr>
        <w:pStyle w:val="ListParagraph"/>
        <w:ind w:left="1080"/>
        <w:rPr>
          <w:sz w:val="24"/>
          <w:szCs w:val="24"/>
        </w:rPr>
      </w:pPr>
      <w:r>
        <w:rPr>
          <w:sz w:val="24"/>
          <w:szCs w:val="24"/>
        </w:rPr>
        <w:t>Heap sort is a sorting algorithm that treats the input array as a special structure called a heap. In a heap, the first element is considered the root node, and for an array of size 'n', each node at position 'k' less than 'n' is viewed as the parent of nodes at positions (2k+1) and (2k+2), as long as they don't exceed the array size.</w:t>
      </w:r>
    </w:p>
    <w:p w14:paraId="782E8B53" w14:textId="77777777" w:rsidR="00212D5A" w:rsidRDefault="00212D5A">
      <w:pPr>
        <w:pStyle w:val="ListParagraph"/>
        <w:ind w:left="1080"/>
        <w:rPr>
          <w:sz w:val="24"/>
          <w:szCs w:val="24"/>
        </w:rPr>
      </w:pPr>
    </w:p>
    <w:p w14:paraId="782E8B54" w14:textId="77777777" w:rsidR="00212D5A" w:rsidRDefault="0047503F">
      <w:pPr>
        <w:pStyle w:val="ListParagraph"/>
        <w:ind w:left="1080"/>
        <w:rPr>
          <w:sz w:val="24"/>
          <w:szCs w:val="24"/>
        </w:rPr>
      </w:pPr>
      <w:r>
        <w:rPr>
          <w:sz w:val="24"/>
          <w:szCs w:val="24"/>
        </w:rPr>
        <w:t>Here's how the heap sort algorithm works:</w:t>
      </w:r>
    </w:p>
    <w:p w14:paraId="782E8B55" w14:textId="77777777" w:rsidR="00212D5A" w:rsidRDefault="00212D5A">
      <w:pPr>
        <w:pStyle w:val="ListParagraph"/>
        <w:ind w:left="1080"/>
        <w:rPr>
          <w:sz w:val="24"/>
          <w:szCs w:val="24"/>
        </w:rPr>
      </w:pPr>
    </w:p>
    <w:p w14:paraId="782E8B56" w14:textId="77777777" w:rsidR="00212D5A" w:rsidRDefault="0047503F">
      <w:pPr>
        <w:pStyle w:val="ListParagraph"/>
        <w:ind w:left="1080"/>
        <w:rPr>
          <w:b/>
          <w:bCs/>
          <w:sz w:val="24"/>
          <w:szCs w:val="24"/>
        </w:rPr>
      </w:pPr>
      <w:r>
        <w:rPr>
          <w:b/>
          <w:bCs/>
          <w:sz w:val="24"/>
          <w:szCs w:val="24"/>
        </w:rPr>
        <w:t>Initial Heap Formation:</w:t>
      </w:r>
    </w:p>
    <w:p w14:paraId="782E8B57" w14:textId="77777777" w:rsidR="00212D5A" w:rsidRDefault="00212D5A">
      <w:pPr>
        <w:pStyle w:val="ListParagraph"/>
        <w:ind w:left="1080"/>
        <w:rPr>
          <w:sz w:val="24"/>
          <w:szCs w:val="24"/>
        </w:rPr>
      </w:pPr>
    </w:p>
    <w:p w14:paraId="782E8B58" w14:textId="77777777" w:rsidR="00212D5A" w:rsidRDefault="0047503F">
      <w:pPr>
        <w:pStyle w:val="ListParagraph"/>
        <w:ind w:left="1080"/>
        <w:rPr>
          <w:sz w:val="24"/>
          <w:szCs w:val="24"/>
        </w:rPr>
      </w:pPr>
      <w:r>
        <w:rPr>
          <w:sz w:val="24"/>
          <w:szCs w:val="24"/>
        </w:rPr>
        <w:t>The algorithm starts by iterating over the array, ensuring that every node is smaller than its parent. If not, their values are swapped to maintain the heap property.</w:t>
      </w:r>
    </w:p>
    <w:p w14:paraId="782E8B59" w14:textId="77777777" w:rsidR="00212D5A" w:rsidRDefault="0047503F">
      <w:pPr>
        <w:pStyle w:val="ListParagraph"/>
        <w:ind w:left="1080"/>
        <w:rPr>
          <w:b/>
          <w:bCs/>
          <w:sz w:val="24"/>
          <w:szCs w:val="24"/>
        </w:rPr>
      </w:pPr>
      <w:r>
        <w:rPr>
          <w:b/>
          <w:bCs/>
          <w:sz w:val="24"/>
          <w:szCs w:val="24"/>
        </w:rPr>
        <w:t>Root Node as Maximum:</w:t>
      </w:r>
    </w:p>
    <w:p w14:paraId="782E8B5A" w14:textId="77777777" w:rsidR="00212D5A" w:rsidRDefault="00212D5A">
      <w:pPr>
        <w:pStyle w:val="ListParagraph"/>
        <w:ind w:left="1080"/>
        <w:rPr>
          <w:sz w:val="24"/>
          <w:szCs w:val="24"/>
        </w:rPr>
      </w:pPr>
    </w:p>
    <w:p w14:paraId="782E8B5B" w14:textId="77777777" w:rsidR="00212D5A" w:rsidRDefault="0047503F">
      <w:pPr>
        <w:pStyle w:val="ListParagraph"/>
        <w:ind w:left="1080"/>
        <w:rPr>
          <w:sz w:val="24"/>
          <w:szCs w:val="24"/>
        </w:rPr>
      </w:pPr>
      <w:r>
        <w:rPr>
          <w:sz w:val="24"/>
          <w:szCs w:val="24"/>
        </w:rPr>
        <w:t>Once the initial heap is formed, the root node holds the largest value in the entire heap.</w:t>
      </w:r>
    </w:p>
    <w:p w14:paraId="782E8B5C" w14:textId="77777777" w:rsidR="00212D5A" w:rsidRDefault="0047503F">
      <w:pPr>
        <w:pStyle w:val="ListParagraph"/>
        <w:ind w:left="1080"/>
        <w:rPr>
          <w:b/>
          <w:bCs/>
          <w:sz w:val="24"/>
          <w:szCs w:val="24"/>
        </w:rPr>
      </w:pPr>
      <w:r>
        <w:rPr>
          <w:b/>
          <w:bCs/>
          <w:sz w:val="24"/>
          <w:szCs w:val="24"/>
        </w:rPr>
        <w:t>Swap with Last Element:</w:t>
      </w:r>
    </w:p>
    <w:p w14:paraId="782E8B5D" w14:textId="77777777" w:rsidR="00212D5A" w:rsidRDefault="00212D5A">
      <w:pPr>
        <w:pStyle w:val="ListParagraph"/>
        <w:ind w:left="1080"/>
        <w:rPr>
          <w:sz w:val="24"/>
          <w:szCs w:val="24"/>
        </w:rPr>
      </w:pPr>
    </w:p>
    <w:p w14:paraId="782E8B5E" w14:textId="77777777" w:rsidR="00212D5A" w:rsidRDefault="0047503F">
      <w:pPr>
        <w:pStyle w:val="ListParagraph"/>
        <w:ind w:left="1080"/>
        <w:rPr>
          <w:sz w:val="24"/>
          <w:szCs w:val="24"/>
        </w:rPr>
      </w:pPr>
      <w:r>
        <w:rPr>
          <w:sz w:val="24"/>
          <w:szCs w:val="24"/>
        </w:rPr>
        <w:lastRenderedPageBreak/>
        <w:t>The root node is then swapped with the last element in the array, and the size of the heap is reduced by one. This step ensures that the last element is sorted and not considered in further heap operations.</w:t>
      </w:r>
    </w:p>
    <w:p w14:paraId="782E8B5F" w14:textId="77777777" w:rsidR="00212D5A" w:rsidRDefault="0047503F">
      <w:pPr>
        <w:pStyle w:val="ListParagraph"/>
        <w:ind w:left="1080"/>
        <w:rPr>
          <w:b/>
          <w:bCs/>
          <w:sz w:val="24"/>
          <w:szCs w:val="24"/>
        </w:rPr>
      </w:pPr>
      <w:r>
        <w:rPr>
          <w:b/>
          <w:bCs/>
          <w:sz w:val="24"/>
          <w:szCs w:val="24"/>
        </w:rPr>
        <w:t>Re-</w:t>
      </w:r>
      <w:proofErr w:type="spellStart"/>
      <w:r>
        <w:rPr>
          <w:b/>
          <w:bCs/>
          <w:sz w:val="24"/>
          <w:szCs w:val="24"/>
        </w:rPr>
        <w:t>heapify</w:t>
      </w:r>
      <w:proofErr w:type="spellEnd"/>
      <w:r>
        <w:rPr>
          <w:b/>
          <w:bCs/>
          <w:sz w:val="24"/>
          <w:szCs w:val="24"/>
        </w:rPr>
        <w:t>:</w:t>
      </w:r>
    </w:p>
    <w:p w14:paraId="782E8B60" w14:textId="77777777" w:rsidR="00212D5A" w:rsidRDefault="00212D5A">
      <w:pPr>
        <w:pStyle w:val="ListParagraph"/>
        <w:ind w:left="1080"/>
        <w:rPr>
          <w:sz w:val="24"/>
          <w:szCs w:val="24"/>
        </w:rPr>
      </w:pPr>
    </w:p>
    <w:p w14:paraId="782E8B61" w14:textId="77777777" w:rsidR="00212D5A" w:rsidRDefault="0047503F">
      <w:pPr>
        <w:pStyle w:val="ListParagraph"/>
        <w:ind w:left="1080"/>
        <w:rPr>
          <w:sz w:val="24"/>
          <w:szCs w:val="24"/>
        </w:rPr>
      </w:pPr>
      <w:r>
        <w:rPr>
          <w:sz w:val="24"/>
          <w:szCs w:val="24"/>
        </w:rPr>
        <w:t>The algorithm then fixes the heap again, starting from the root node and progressing down to the leaf nodes. This process is necessary because swapping the root node may have disrupted the order of the heap.</w:t>
      </w:r>
    </w:p>
    <w:p w14:paraId="782E8B62" w14:textId="77777777" w:rsidR="00212D5A" w:rsidRDefault="0047503F">
      <w:pPr>
        <w:pStyle w:val="ListParagraph"/>
        <w:ind w:left="1080"/>
        <w:rPr>
          <w:sz w:val="24"/>
          <w:szCs w:val="24"/>
        </w:rPr>
      </w:pPr>
      <w:r>
        <w:rPr>
          <w:sz w:val="24"/>
          <w:szCs w:val="24"/>
        </w:rPr>
        <w:t>Repeat Until Sorted:</w:t>
      </w:r>
    </w:p>
    <w:p w14:paraId="782E8B63" w14:textId="77777777" w:rsidR="00212D5A" w:rsidRDefault="00212D5A">
      <w:pPr>
        <w:pStyle w:val="ListParagraph"/>
        <w:ind w:left="1080"/>
        <w:rPr>
          <w:sz w:val="24"/>
          <w:szCs w:val="24"/>
        </w:rPr>
      </w:pPr>
    </w:p>
    <w:p w14:paraId="782E8B64" w14:textId="77777777" w:rsidR="00212D5A" w:rsidRDefault="0047503F">
      <w:pPr>
        <w:pStyle w:val="ListParagraph"/>
        <w:ind w:left="1080"/>
        <w:rPr>
          <w:sz w:val="24"/>
          <w:szCs w:val="24"/>
        </w:rPr>
      </w:pPr>
      <w:r>
        <w:rPr>
          <w:sz w:val="24"/>
          <w:szCs w:val="24"/>
        </w:rPr>
        <w:t>The above steps of swapping the root node with the last element, reducing the heap size, and re-happifying are repeated until the size of the heap becomes 0. The array is then sorted from the tail to the head.</w:t>
      </w:r>
    </w:p>
    <w:p w14:paraId="782E8B65" w14:textId="77777777" w:rsidR="00212D5A" w:rsidRDefault="0047503F">
      <w:pPr>
        <w:pStyle w:val="ListParagraph"/>
        <w:ind w:left="1080"/>
        <w:rPr>
          <w:sz w:val="24"/>
          <w:szCs w:val="24"/>
        </w:rPr>
      </w:pPr>
      <w:r>
        <w:rPr>
          <w:sz w:val="24"/>
          <w:szCs w:val="24"/>
        </w:rPr>
        <w:t>Heap sort's strength lies in its ability to achieve a sorted array efficiently. The algorithm is characterized by its in-place sorting nature, making it operate with a minimal need for additional memory.</w:t>
      </w:r>
    </w:p>
    <w:p w14:paraId="782E8B66" w14:textId="77777777" w:rsidR="00212D5A" w:rsidRDefault="0047503F">
      <w:pPr>
        <w:rPr>
          <w:b/>
          <w:bCs/>
          <w:sz w:val="28"/>
          <w:szCs w:val="28"/>
          <w:u w:val="single"/>
          <w:lang w:val="en-AU"/>
        </w:rPr>
      </w:pPr>
      <w:r>
        <w:rPr>
          <w:b/>
          <w:bCs/>
          <w:sz w:val="28"/>
          <w:szCs w:val="28"/>
          <w:u w:val="single"/>
          <w:lang w:val="en-AU"/>
        </w:rPr>
        <w:t>METHODOLOGY</w:t>
      </w:r>
    </w:p>
    <w:p w14:paraId="782E8B67" w14:textId="77777777" w:rsidR="00212D5A" w:rsidRDefault="0047503F">
      <w:r>
        <w:t>The algorithms were implemented in C++. The results were generated for two categories: sorted array (worst-case for quick sort) and randomly shuffled arrays of values 0, 1, . . . , n − 1.</w:t>
      </w:r>
    </w:p>
    <w:p w14:paraId="782E8B68" w14:textId="77777777" w:rsidR="00212D5A" w:rsidRDefault="0047503F">
      <w:r>
        <w:rPr>
          <w:lang w:val="en-AU"/>
        </w:rPr>
        <w:t xml:space="preserve">From the </w:t>
      </w:r>
      <w:r>
        <w:rPr>
          <w:lang w:val="en-AU"/>
        </w:rPr>
        <w:t>sorting algorithms heap and radix sorting came on top. Even though heap performed well in almost every conditions, Radix also had been efficient for all conditions specifically for data with limited number of range. I suggest that radix sorting comes on top as it has very low probability of having a complexity of O(n</w:t>
      </w:r>
      <w:r>
        <w:rPr>
          <w:vertAlign w:val="superscript"/>
          <w:lang w:val="en-AU"/>
        </w:rPr>
        <w:t>2</w:t>
      </w:r>
      <w:r>
        <w:rPr>
          <w:lang w:val="en-AU"/>
        </w:rPr>
        <w:t xml:space="preserve">). </w:t>
      </w:r>
    </w:p>
    <w:p w14:paraId="782E8B69" w14:textId="77777777" w:rsidR="00212D5A" w:rsidRDefault="0047503F">
      <w:pPr>
        <w:pStyle w:val="ListParagraph"/>
        <w:numPr>
          <w:ilvl w:val="0"/>
          <w:numId w:val="2"/>
        </w:numPr>
      </w:pPr>
      <w:r>
        <w:t>For the average case, all algorithms were tested on arrays of sizes from 10, 20, 30, . . . ,100, 200, 300, . . . ,1000, 2000, 3000, . . . ,10000, 20000, 30000, . . . ,100000.</w:t>
      </w:r>
    </w:p>
    <w:p w14:paraId="782E8B6A" w14:textId="77777777" w:rsidR="00212D5A" w:rsidRDefault="0047503F">
      <w:pPr>
        <w:pStyle w:val="ListParagraph"/>
        <w:numPr>
          <w:ilvl w:val="0"/>
          <w:numId w:val="2"/>
        </w:numPr>
      </w:pPr>
      <w:r>
        <w:t>In both categories, each algorithm was given the same input data. Each array size was tested 100 times and the average time for each size was considered the actual performance.</w:t>
      </w:r>
    </w:p>
    <w:p w14:paraId="782E8B6B" w14:textId="77777777" w:rsidR="00212D5A" w:rsidRDefault="0047503F">
      <w:r>
        <w:rPr>
          <w:b/>
          <w:bCs/>
          <w:sz w:val="28"/>
          <w:szCs w:val="28"/>
          <w:u w:val="single"/>
          <w:lang w:val="en-AU"/>
        </w:rPr>
        <w:t>RESULTS</w:t>
      </w:r>
    </w:p>
    <w:p w14:paraId="782E8B6C" w14:textId="77777777" w:rsidR="00212D5A" w:rsidRDefault="0047503F">
      <w:pPr>
        <w:pStyle w:val="ListParagraph"/>
        <w:numPr>
          <w:ilvl w:val="0"/>
          <w:numId w:val="2"/>
        </w:numPr>
        <w:rPr>
          <w:sz w:val="24"/>
          <w:szCs w:val="24"/>
          <w:lang w:val="en-AU"/>
        </w:rPr>
      </w:pPr>
      <w:r>
        <w:rPr>
          <w:sz w:val="24"/>
          <w:szCs w:val="24"/>
          <w:lang w:val="en-AU"/>
        </w:rPr>
        <w:t>Graphs of the result are presented as follows</w:t>
      </w:r>
    </w:p>
    <w:p w14:paraId="782E8B6D" w14:textId="77777777" w:rsidR="00212D5A" w:rsidRDefault="0047503F">
      <w:pPr>
        <w:pStyle w:val="ListParagraph"/>
        <w:numPr>
          <w:ilvl w:val="0"/>
          <w:numId w:val="2"/>
        </w:numPr>
      </w:pPr>
      <w:r>
        <w:rPr>
          <w:sz w:val="24"/>
          <w:szCs w:val="24"/>
          <w:lang w:val="en-AU"/>
        </w:rPr>
        <w:t xml:space="preserve">For the Avg values of the </w:t>
      </w:r>
      <w:r>
        <w:rPr>
          <w:sz w:val="24"/>
          <w:szCs w:val="24"/>
          <w:lang w:val="en-AU"/>
        </w:rPr>
        <w:t>sorting algorithms insertion sort comes out the worst coming to an exponential O(n</w:t>
      </w:r>
      <w:r>
        <w:rPr>
          <w:sz w:val="24"/>
          <w:szCs w:val="24"/>
          <w:vertAlign w:val="superscript"/>
          <w:lang w:val="en-AU"/>
        </w:rPr>
        <w:t>2</w:t>
      </w:r>
      <w:r>
        <w:rPr>
          <w:sz w:val="24"/>
          <w:szCs w:val="24"/>
          <w:lang w:val="en-AU"/>
        </w:rPr>
        <w:t xml:space="preserve">) so for easier look to compare the left 3 we have made this graph excluding insertion. </w:t>
      </w:r>
    </w:p>
    <w:p w14:paraId="782E8B6E" w14:textId="77777777" w:rsidR="00212D5A" w:rsidRDefault="0047503F">
      <w:pPr>
        <w:pStyle w:val="ListParagraph"/>
        <w:numPr>
          <w:ilvl w:val="0"/>
          <w:numId w:val="2"/>
        </w:numPr>
        <w:rPr>
          <w:sz w:val="24"/>
          <w:szCs w:val="24"/>
          <w:lang w:val="en-AU"/>
        </w:rPr>
      </w:pPr>
      <w:r>
        <w:rPr>
          <w:sz w:val="24"/>
          <w:szCs w:val="24"/>
          <w:lang w:val="en-AU"/>
        </w:rPr>
        <w:t>As we can see Radix outperforms heapsort in AVG cases. FIG:1</w:t>
      </w:r>
    </w:p>
    <w:p w14:paraId="782E8B6F" w14:textId="77777777" w:rsidR="00212D5A" w:rsidRDefault="0047503F">
      <w:pPr>
        <w:pStyle w:val="ListParagraph"/>
        <w:numPr>
          <w:ilvl w:val="0"/>
          <w:numId w:val="2"/>
        </w:numPr>
        <w:rPr>
          <w:sz w:val="24"/>
          <w:szCs w:val="24"/>
          <w:lang w:val="en-AU"/>
        </w:rPr>
      </w:pPr>
      <w:r>
        <w:rPr>
          <w:sz w:val="24"/>
          <w:szCs w:val="24"/>
          <w:lang w:val="en-AU"/>
        </w:rPr>
        <w:t>In the second case of sorted arrays all sorting algorithms come very close to each other heap sort coming as most consistent with higher number of ranges and data.FIG:2</w:t>
      </w:r>
    </w:p>
    <w:p w14:paraId="782E8B70" w14:textId="77777777" w:rsidR="00212D5A" w:rsidRDefault="0047503F">
      <w:pPr>
        <w:pStyle w:val="ListParagraph"/>
      </w:pPr>
      <w:r>
        <w:rPr>
          <w:noProof/>
        </w:rPr>
        <w:lastRenderedPageBreak/>
        <w:drawing>
          <wp:inline distT="0" distB="0" distL="0" distR="0" wp14:anchorId="782E8B03" wp14:editId="782E8B04">
            <wp:extent cx="4572000" cy="2743200"/>
            <wp:effectExtent l="0" t="0" r="0" b="0"/>
            <wp:docPr id="179102913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2E8B71" w14:textId="77777777" w:rsidR="00212D5A" w:rsidRDefault="0047503F">
      <w:pPr>
        <w:pStyle w:val="ListParagraph"/>
        <w:ind w:left="1080"/>
        <w:rPr>
          <w:sz w:val="24"/>
          <w:szCs w:val="24"/>
          <w:lang w:val="en-AU"/>
        </w:rPr>
      </w:pPr>
      <w:r>
        <w:rPr>
          <w:sz w:val="24"/>
          <w:szCs w:val="24"/>
          <w:lang w:val="en-AU"/>
        </w:rPr>
        <w:t>Figure 1. comparison of Quick, Radix and heap sorting</w:t>
      </w:r>
    </w:p>
    <w:p w14:paraId="782E8B72" w14:textId="77777777" w:rsidR="00212D5A" w:rsidRDefault="00212D5A">
      <w:pPr>
        <w:pStyle w:val="ListParagraph"/>
        <w:ind w:left="1080"/>
        <w:rPr>
          <w:sz w:val="24"/>
          <w:szCs w:val="24"/>
          <w:lang w:val="en-AU"/>
        </w:rPr>
      </w:pPr>
    </w:p>
    <w:p w14:paraId="782E8B73" w14:textId="77777777" w:rsidR="00212D5A" w:rsidRDefault="0047503F">
      <w:pPr>
        <w:pStyle w:val="ListParagraph"/>
        <w:ind w:left="1080"/>
      </w:pPr>
      <w:r>
        <w:rPr>
          <w:noProof/>
        </w:rPr>
        <w:drawing>
          <wp:inline distT="0" distB="0" distL="0" distR="0" wp14:anchorId="782E8B05" wp14:editId="782E8B06">
            <wp:extent cx="4351016" cy="2743200"/>
            <wp:effectExtent l="0" t="0" r="0" b="0"/>
            <wp:docPr id="64591943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2E8B74" w14:textId="77777777" w:rsidR="00212D5A" w:rsidRDefault="00212D5A">
      <w:pPr>
        <w:pStyle w:val="ListParagraph"/>
        <w:ind w:left="1080"/>
        <w:rPr>
          <w:sz w:val="24"/>
          <w:szCs w:val="24"/>
        </w:rPr>
      </w:pPr>
    </w:p>
    <w:p w14:paraId="782E8B75" w14:textId="77777777" w:rsidR="00212D5A" w:rsidRDefault="0047503F">
      <w:r>
        <w:rPr>
          <w:sz w:val="24"/>
          <w:szCs w:val="24"/>
          <w:lang w:val="en-AU"/>
        </w:rPr>
        <w:lastRenderedPageBreak/>
        <w:t xml:space="preserve">           </w:t>
      </w:r>
      <w:r>
        <w:rPr>
          <w:noProof/>
        </w:rPr>
        <w:drawing>
          <wp:inline distT="0" distB="0" distL="0" distR="0" wp14:anchorId="782E8B07" wp14:editId="782E8B08">
            <wp:extent cx="4572000" cy="2743200"/>
            <wp:effectExtent l="0" t="0" r="0" b="0"/>
            <wp:docPr id="21884128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2E8B76" w14:textId="77777777" w:rsidR="00212D5A" w:rsidRDefault="0047503F">
      <w:pPr>
        <w:rPr>
          <w:sz w:val="24"/>
          <w:szCs w:val="24"/>
          <w:lang w:val="en-AU"/>
        </w:rPr>
      </w:pPr>
      <w:r>
        <w:rPr>
          <w:sz w:val="24"/>
          <w:szCs w:val="24"/>
          <w:lang w:val="en-AU"/>
        </w:rPr>
        <w:t xml:space="preserve">   FIG:2  Comparison of all algorithms in sorted arrays as a measure of implementation </w:t>
      </w:r>
    </w:p>
    <w:p w14:paraId="782E8B77" w14:textId="77777777" w:rsidR="00212D5A" w:rsidRDefault="0047503F">
      <w:pPr>
        <w:rPr>
          <w:b/>
          <w:bCs/>
          <w:sz w:val="28"/>
          <w:szCs w:val="28"/>
          <w:u w:val="single"/>
          <w:lang w:val="en-AU"/>
        </w:rPr>
      </w:pPr>
      <w:r>
        <w:rPr>
          <w:b/>
          <w:bCs/>
          <w:sz w:val="28"/>
          <w:szCs w:val="28"/>
          <w:u w:val="single"/>
          <w:lang w:val="en-AU"/>
        </w:rPr>
        <w:t xml:space="preserve">CONCLUSION </w:t>
      </w:r>
    </w:p>
    <w:p w14:paraId="782E8B78" w14:textId="77777777" w:rsidR="00212D5A" w:rsidRDefault="0047503F">
      <w:pPr>
        <w:pStyle w:val="ListParagraph"/>
        <w:numPr>
          <w:ilvl w:val="0"/>
          <w:numId w:val="2"/>
        </w:numPr>
      </w:pPr>
      <w:r>
        <w:rPr>
          <w:sz w:val="28"/>
          <w:szCs w:val="28"/>
          <w:lang w:val="en-AU"/>
        </w:rPr>
        <w:t>While quick sort and insertion sort has high possibility of having a worst case scenario of complexity O(n</w:t>
      </w:r>
      <w:r>
        <w:rPr>
          <w:sz w:val="28"/>
          <w:szCs w:val="28"/>
          <w:vertAlign w:val="superscript"/>
          <w:lang w:val="en-AU"/>
        </w:rPr>
        <w:t>2</w:t>
      </w:r>
      <w:r>
        <w:rPr>
          <w:sz w:val="28"/>
          <w:szCs w:val="28"/>
          <w:lang w:val="en-AU"/>
        </w:rPr>
        <w:t>) and radix sort generally needs a lot of space to run because of the bucket system. Heapsort also has stability and speed problems even though it guarantees O(n log n) time complexity in all cases. Considering this cases I can conclude that radix is most efficient, fast  and stable for many cases with its Linear time complexity, O(</w:t>
      </w:r>
      <w:proofErr w:type="spellStart"/>
      <w:r>
        <w:rPr>
          <w:sz w:val="28"/>
          <w:szCs w:val="28"/>
          <w:lang w:val="en-AU"/>
        </w:rPr>
        <w:t>kn</w:t>
      </w:r>
      <w:proofErr w:type="spellEnd"/>
      <w:r>
        <w:rPr>
          <w:sz w:val="28"/>
          <w:szCs w:val="28"/>
          <w:lang w:val="en-AU"/>
        </w:rPr>
        <w:t xml:space="preserve">), where k is the number of digits and with its high stability.   </w:t>
      </w:r>
    </w:p>
    <w:sectPr w:rsidR="00212D5A">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E8B0D" w14:textId="77777777" w:rsidR="0047503F" w:rsidRDefault="0047503F">
      <w:pPr>
        <w:spacing w:after="0" w:line="240" w:lineRule="auto"/>
      </w:pPr>
      <w:r>
        <w:separator/>
      </w:r>
    </w:p>
  </w:endnote>
  <w:endnote w:type="continuationSeparator" w:id="0">
    <w:p w14:paraId="782E8B0F" w14:textId="77777777" w:rsidR="0047503F" w:rsidRDefault="00475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E8B09" w14:textId="77777777" w:rsidR="0047503F" w:rsidRDefault="0047503F">
      <w:pPr>
        <w:spacing w:after="0" w:line="240" w:lineRule="auto"/>
      </w:pPr>
      <w:r>
        <w:rPr>
          <w:color w:val="000000"/>
        </w:rPr>
        <w:separator/>
      </w:r>
    </w:p>
  </w:footnote>
  <w:footnote w:type="continuationSeparator" w:id="0">
    <w:p w14:paraId="782E8B0B" w14:textId="77777777" w:rsidR="0047503F" w:rsidRDefault="00475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28EA"/>
    <w:multiLevelType w:val="multilevel"/>
    <w:tmpl w:val="C4BCFE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9AE1420"/>
    <w:multiLevelType w:val="multilevel"/>
    <w:tmpl w:val="8DE4CEC2"/>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124615784">
    <w:abstractNumId w:val="0"/>
  </w:num>
  <w:num w:numId="2" w16cid:durableId="123550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12D5A"/>
    <w:rsid w:val="00212D5A"/>
    <w:rsid w:val="0047503F"/>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8B03"/>
  <w15:docId w15:val="{B22820AA-D427-493E-B52D-7271D5F8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150"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paragraph" w:styleId="NormalWeb">
    <w:name w:val="Normal (Web)"/>
    <w:basedOn w:val="Normal"/>
    <w:pPr>
      <w:spacing w:before="100" w:after="100" w:line="240" w:lineRule="auto"/>
    </w:pPr>
    <w:rPr>
      <w:rFonts w:ascii="Times New Roman" w:eastAsia="Times New Roman" w:hAnsi="Times New Roman"/>
      <w:kern w:val="0"/>
      <w:sz w:val="24"/>
      <w:szCs w:val="24"/>
      <w:lang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AU" sz="1400" b="0" i="0" u="none" strike="noStrike" kern="1200" cap="none" spc="0" baseline="0">
                <a:solidFill>
                  <a:srgbClr val="595959"/>
                </a:solidFill>
                <a:uFillTx/>
                <a:latin typeface="Calibri"/>
              </a:rPr>
              <a:t>Chart Title</a:t>
            </a:r>
          </a:p>
        </c:rich>
      </c:tx>
      <c:overlay val="0"/>
      <c:spPr>
        <a:noFill/>
        <a:ln>
          <a:noFill/>
        </a:ln>
      </c:spPr>
    </c:title>
    <c:autoTitleDeleted val="0"/>
    <c:plotArea>
      <c:layout/>
      <c:lineChart>
        <c:grouping val="standard"/>
        <c:varyColors val="0"/>
        <c:ser>
          <c:idx val="0"/>
          <c:order val="0"/>
          <c:tx>
            <c:v> Quick Avg</c:v>
          </c:tx>
          <c:spPr>
            <a:ln w="28575" cap="rnd">
              <a:solidFill>
                <a:srgbClr val="4472C4"/>
              </a:solidFill>
              <a:prstDash val="solid"/>
              <a:round/>
            </a:ln>
          </c:spPr>
          <c:marker>
            <c:symbol val="circle"/>
            <c:size val="5"/>
          </c:marker>
          <c:cat>
            <c:numLit>
              <c:formatCode>General</c:formatCode>
              <c:ptCount val="37"/>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60000</c:v>
              </c:pt>
              <c:pt idx="33">
                <c:v>70000</c:v>
              </c:pt>
              <c:pt idx="34">
                <c:v>80000</c:v>
              </c:pt>
              <c:pt idx="35">
                <c:v>90000</c:v>
              </c:pt>
              <c:pt idx="36">
                <c:v>100000</c:v>
              </c:pt>
            </c:numLit>
          </c:cat>
          <c:val>
            <c:numLit>
              <c:formatCode>General</c:formatCode>
              <c:ptCount val="37"/>
              <c:pt idx="0">
                <c:v>1172</c:v>
              </c:pt>
              <c:pt idx="1">
                <c:v>2509</c:v>
              </c:pt>
              <c:pt idx="2">
                <c:v>4605</c:v>
              </c:pt>
              <c:pt idx="3">
                <c:v>7655</c:v>
              </c:pt>
              <c:pt idx="4">
                <c:v>12041</c:v>
              </c:pt>
              <c:pt idx="5">
                <c:v>16807</c:v>
              </c:pt>
              <c:pt idx="6">
                <c:v>24196</c:v>
              </c:pt>
              <c:pt idx="7">
                <c:v>30865</c:v>
              </c:pt>
              <c:pt idx="8">
                <c:v>38027</c:v>
              </c:pt>
              <c:pt idx="9">
                <c:v>45974</c:v>
              </c:pt>
              <c:pt idx="10">
                <c:v>81847</c:v>
              </c:pt>
              <c:pt idx="11">
                <c:v>116407</c:v>
              </c:pt>
              <c:pt idx="12">
                <c:v>160728</c:v>
              </c:pt>
              <c:pt idx="13">
                <c:v>211336</c:v>
              </c:pt>
              <c:pt idx="14">
                <c:v>274488</c:v>
              </c:pt>
              <c:pt idx="15">
                <c:v>372836</c:v>
              </c:pt>
              <c:pt idx="16">
                <c:v>462771</c:v>
              </c:pt>
              <c:pt idx="17">
                <c:v>576842</c:v>
              </c:pt>
              <c:pt idx="18">
                <c:v>687839</c:v>
              </c:pt>
              <c:pt idx="19">
                <c:v>970710</c:v>
              </c:pt>
              <c:pt idx="20">
                <c:v>1536210</c:v>
              </c:pt>
              <c:pt idx="21">
                <c:v>2117876</c:v>
              </c:pt>
              <c:pt idx="22">
                <c:v>2804789</c:v>
              </c:pt>
              <c:pt idx="23">
                <c:v>3673115</c:v>
              </c:pt>
              <c:pt idx="24">
                <c:v>5577372</c:v>
              </c:pt>
              <c:pt idx="25">
                <c:v>7135154</c:v>
              </c:pt>
              <c:pt idx="26">
                <c:v>8663367</c:v>
              </c:pt>
              <c:pt idx="27">
                <c:v>11212708</c:v>
              </c:pt>
              <c:pt idx="28">
                <c:v>18870253</c:v>
              </c:pt>
              <c:pt idx="29">
                <c:v>25313023</c:v>
              </c:pt>
              <c:pt idx="30">
                <c:v>32211016</c:v>
              </c:pt>
              <c:pt idx="31">
                <c:v>41201715</c:v>
              </c:pt>
              <c:pt idx="32">
                <c:v>52318210</c:v>
              </c:pt>
              <c:pt idx="33">
                <c:v>65943074</c:v>
              </c:pt>
              <c:pt idx="34">
                <c:v>82176474</c:v>
              </c:pt>
              <c:pt idx="35">
                <c:v>99614263</c:v>
              </c:pt>
              <c:pt idx="36">
                <c:v>123955195</c:v>
              </c:pt>
            </c:numLit>
          </c:val>
          <c:smooth val="0"/>
          <c:extLst>
            <c:ext xmlns:c16="http://schemas.microsoft.com/office/drawing/2014/chart" uri="{C3380CC4-5D6E-409C-BE32-E72D297353CC}">
              <c16:uniqueId val="{00000000-7242-4EC7-8AEC-5A583F77E681}"/>
            </c:ext>
          </c:extLst>
        </c:ser>
        <c:ser>
          <c:idx val="1"/>
          <c:order val="1"/>
          <c:tx>
            <c:v> Radix Avg</c:v>
          </c:tx>
          <c:spPr>
            <a:ln w="28575" cap="rnd">
              <a:solidFill>
                <a:srgbClr val="ED7D31"/>
              </a:solidFill>
              <a:prstDash val="solid"/>
              <a:round/>
            </a:ln>
          </c:spPr>
          <c:marker>
            <c:symbol val="circle"/>
            <c:size val="5"/>
          </c:marker>
          <c:cat>
            <c:numLit>
              <c:formatCode>General</c:formatCode>
              <c:ptCount val="37"/>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60000</c:v>
              </c:pt>
              <c:pt idx="33">
                <c:v>70000</c:v>
              </c:pt>
              <c:pt idx="34">
                <c:v>80000</c:v>
              </c:pt>
              <c:pt idx="35">
                <c:v>90000</c:v>
              </c:pt>
              <c:pt idx="36">
                <c:v>100000</c:v>
              </c:pt>
            </c:numLit>
          </c:cat>
          <c:val>
            <c:numLit>
              <c:formatCode>General</c:formatCode>
              <c:ptCount val="37"/>
              <c:pt idx="0">
                <c:v>10360</c:v>
              </c:pt>
              <c:pt idx="1">
                <c:v>17119</c:v>
              </c:pt>
              <c:pt idx="2">
                <c:v>23622</c:v>
              </c:pt>
              <c:pt idx="3">
                <c:v>32830</c:v>
              </c:pt>
              <c:pt idx="4">
                <c:v>44089</c:v>
              </c:pt>
              <c:pt idx="5">
                <c:v>56739</c:v>
              </c:pt>
              <c:pt idx="6">
                <c:v>72219</c:v>
              </c:pt>
              <c:pt idx="7">
                <c:v>85995</c:v>
              </c:pt>
              <c:pt idx="8">
                <c:v>99878</c:v>
              </c:pt>
              <c:pt idx="9">
                <c:v>114515</c:v>
              </c:pt>
              <c:pt idx="10">
                <c:v>169916</c:v>
              </c:pt>
              <c:pt idx="11">
                <c:v>217828</c:v>
              </c:pt>
              <c:pt idx="12">
                <c:v>278181</c:v>
              </c:pt>
              <c:pt idx="13">
                <c:v>343640</c:v>
              </c:pt>
              <c:pt idx="14">
                <c:v>425232</c:v>
              </c:pt>
              <c:pt idx="15">
                <c:v>549948</c:v>
              </c:pt>
              <c:pt idx="16">
                <c:v>658520</c:v>
              </c:pt>
              <c:pt idx="17">
                <c:v>793177</c:v>
              </c:pt>
              <c:pt idx="18">
                <c:v>922531</c:v>
              </c:pt>
              <c:pt idx="19">
                <c:v>1226004</c:v>
              </c:pt>
              <c:pt idx="20">
                <c:v>1787316</c:v>
              </c:pt>
              <c:pt idx="21">
                <c:v>2396207</c:v>
              </c:pt>
              <c:pt idx="22">
                <c:v>3094116</c:v>
              </c:pt>
              <c:pt idx="23">
                <c:v>3956811</c:v>
              </c:pt>
              <c:pt idx="24">
                <c:v>5882712</c:v>
              </c:pt>
              <c:pt idx="25">
                <c:v>7476902</c:v>
              </c:pt>
              <c:pt idx="26">
                <c:v>8928987</c:v>
              </c:pt>
              <c:pt idx="27">
                <c:v>11479934</c:v>
              </c:pt>
              <c:pt idx="28">
                <c:v>19661502</c:v>
              </c:pt>
              <c:pt idx="29">
                <c:v>26212220</c:v>
              </c:pt>
              <c:pt idx="30">
                <c:v>32934028</c:v>
              </c:pt>
              <c:pt idx="31">
                <c:v>41537264</c:v>
              </c:pt>
              <c:pt idx="32">
                <c:v>52047282</c:v>
              </c:pt>
              <c:pt idx="33">
                <c:v>64681271</c:v>
              </c:pt>
              <c:pt idx="34">
                <c:v>79376207</c:v>
              </c:pt>
              <c:pt idx="35">
                <c:v>95514375</c:v>
              </c:pt>
              <c:pt idx="36">
                <c:v>116923993</c:v>
              </c:pt>
            </c:numLit>
          </c:val>
          <c:smooth val="0"/>
          <c:extLst>
            <c:ext xmlns:c16="http://schemas.microsoft.com/office/drawing/2014/chart" uri="{C3380CC4-5D6E-409C-BE32-E72D297353CC}">
              <c16:uniqueId val="{00000001-7242-4EC7-8AEC-5A583F77E681}"/>
            </c:ext>
          </c:extLst>
        </c:ser>
        <c:ser>
          <c:idx val="2"/>
          <c:order val="2"/>
          <c:tx>
            <c:v> Heap Avg</c:v>
          </c:tx>
          <c:spPr>
            <a:ln w="28575" cap="rnd">
              <a:solidFill>
                <a:srgbClr val="A5A5A5"/>
              </a:solidFill>
              <a:prstDash val="solid"/>
              <a:round/>
            </a:ln>
          </c:spPr>
          <c:marker>
            <c:symbol val="circle"/>
            <c:size val="5"/>
          </c:marker>
          <c:cat>
            <c:numLit>
              <c:formatCode>General</c:formatCode>
              <c:ptCount val="37"/>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60000</c:v>
              </c:pt>
              <c:pt idx="33">
                <c:v>70000</c:v>
              </c:pt>
              <c:pt idx="34">
                <c:v>80000</c:v>
              </c:pt>
              <c:pt idx="35">
                <c:v>90000</c:v>
              </c:pt>
              <c:pt idx="36">
                <c:v>100000</c:v>
              </c:pt>
            </c:numLit>
          </c:cat>
          <c:val>
            <c:numLit>
              <c:formatCode>General</c:formatCode>
              <c:ptCount val="37"/>
              <c:pt idx="0">
                <c:v>1501</c:v>
              </c:pt>
              <c:pt idx="1">
                <c:v>3317</c:v>
              </c:pt>
              <c:pt idx="2">
                <c:v>6095</c:v>
              </c:pt>
              <c:pt idx="3">
                <c:v>10458</c:v>
              </c:pt>
              <c:pt idx="4">
                <c:v>16709</c:v>
              </c:pt>
              <c:pt idx="5">
                <c:v>24010</c:v>
              </c:pt>
              <c:pt idx="6">
                <c:v>34075</c:v>
              </c:pt>
              <c:pt idx="7">
                <c:v>44261</c:v>
              </c:pt>
              <c:pt idx="8">
                <c:v>55464</c:v>
              </c:pt>
              <c:pt idx="9">
                <c:v>67678</c:v>
              </c:pt>
              <c:pt idx="10">
                <c:v>123537</c:v>
              </c:pt>
              <c:pt idx="11">
                <c:v>176008</c:v>
              </c:pt>
              <c:pt idx="12">
                <c:v>245548</c:v>
              </c:pt>
              <c:pt idx="13">
                <c:v>326563</c:v>
              </c:pt>
              <c:pt idx="14">
                <c:v>429290</c:v>
              </c:pt>
              <c:pt idx="15">
                <c:v>583897</c:v>
              </c:pt>
              <c:pt idx="16">
                <c:v>727949</c:v>
              </c:pt>
              <c:pt idx="17">
                <c:v>909523</c:v>
              </c:pt>
              <c:pt idx="18">
                <c:v>1089762</c:v>
              </c:pt>
              <c:pt idx="19">
                <c:v>1545065</c:v>
              </c:pt>
              <c:pt idx="20">
                <c:v>2416647</c:v>
              </c:pt>
              <c:pt idx="21">
                <c:v>3390542</c:v>
              </c:pt>
              <c:pt idx="22">
                <c:v>4537502</c:v>
              </c:pt>
              <c:pt idx="23">
                <c:v>5960844</c:v>
              </c:pt>
              <c:pt idx="24">
                <c:v>9066632</c:v>
              </c:pt>
              <c:pt idx="25">
                <c:v>11751558</c:v>
              </c:pt>
              <c:pt idx="26">
                <c:v>14173344</c:v>
              </c:pt>
              <c:pt idx="27">
                <c:v>18506018</c:v>
              </c:pt>
              <c:pt idx="28">
                <c:v>31753242</c:v>
              </c:pt>
              <c:pt idx="29">
                <c:v>42883709</c:v>
              </c:pt>
              <c:pt idx="30">
                <c:v>55099612</c:v>
              </c:pt>
              <c:pt idx="31">
                <c:v>70646065</c:v>
              </c:pt>
              <c:pt idx="32">
                <c:v>90112137</c:v>
              </c:pt>
              <c:pt idx="33">
                <c:v>113338569</c:v>
              </c:pt>
              <c:pt idx="34">
                <c:v>141277682</c:v>
              </c:pt>
              <c:pt idx="35">
                <c:v>172297101</c:v>
              </c:pt>
              <c:pt idx="36">
                <c:v>214057250</c:v>
              </c:pt>
            </c:numLit>
          </c:val>
          <c:smooth val="0"/>
          <c:extLst>
            <c:ext xmlns:c16="http://schemas.microsoft.com/office/drawing/2014/chart" uri="{C3380CC4-5D6E-409C-BE32-E72D297353CC}">
              <c16:uniqueId val="{00000002-7242-4EC7-8AEC-5A583F77E681}"/>
            </c:ext>
          </c:extLst>
        </c:ser>
        <c:dLbls>
          <c:showLegendKey val="0"/>
          <c:showVal val="0"/>
          <c:showCatName val="0"/>
          <c:showSerName val="0"/>
          <c:showPercent val="0"/>
          <c:showBubbleSize val="0"/>
        </c:dLbls>
        <c:marker val="1"/>
        <c:smooth val="0"/>
        <c:axId val="409625456"/>
        <c:axId val="59749800"/>
      </c:lineChart>
      <c:valAx>
        <c:axId val="59749800"/>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150"/>
          </a:p>
        </c:txPr>
        <c:crossAx val="409625456"/>
        <c:crosses val="autoZero"/>
        <c:crossBetween val="between"/>
      </c:valAx>
      <c:catAx>
        <c:axId val="40962545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150"/>
          </a:p>
        </c:txPr>
        <c:crossAx val="59749800"/>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150"/>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150"/>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AU" sz="1400" b="0" i="0" u="none" strike="noStrike" kern="1200" cap="none" spc="0" baseline="0">
                <a:solidFill>
                  <a:srgbClr val="595959"/>
                </a:solidFill>
                <a:uFillTx/>
                <a:latin typeface="Calibri"/>
              </a:rPr>
              <a:t>Insertion Sorting AVG</a:t>
            </a:r>
          </a:p>
        </c:rich>
      </c:tx>
      <c:overlay val="0"/>
      <c:spPr>
        <a:noFill/>
        <a:ln>
          <a:noFill/>
        </a:ln>
      </c:spPr>
    </c:title>
    <c:autoTitleDeleted val="0"/>
    <c:plotArea>
      <c:layout/>
      <c:lineChart>
        <c:grouping val="standard"/>
        <c:varyColors val="0"/>
        <c:ser>
          <c:idx val="0"/>
          <c:order val="0"/>
          <c:tx>
            <c:v>Series1</c:v>
          </c:tx>
          <c:spPr>
            <a:ln w="28575" cap="rnd">
              <a:solidFill>
                <a:srgbClr val="4472C4"/>
              </a:solidFill>
              <a:prstDash val="solid"/>
              <a:round/>
            </a:ln>
          </c:spPr>
          <c:marker>
            <c:symbol val="circle"/>
            <c:size val="5"/>
          </c:marker>
          <c:cat>
            <c:strLit>
              <c:ptCount val="37"/>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60000</c:v>
              </c:pt>
              <c:pt idx="33">
                <c:v>70000</c:v>
              </c:pt>
              <c:pt idx="34">
                <c:v>80000</c:v>
              </c:pt>
              <c:pt idx="35">
                <c:v>90000</c:v>
              </c:pt>
              <c:pt idx="36">
                <c:v>100000</c:v>
              </c:pt>
            </c:strLit>
          </c:cat>
          <c:val>
            <c:numLit>
              <c:formatCode>General</c:formatCode>
              <c:ptCount val="37"/>
              <c:pt idx="0">
                <c:v>629</c:v>
              </c:pt>
              <c:pt idx="1">
                <c:v>1352</c:v>
              </c:pt>
              <c:pt idx="2">
                <c:v>2509</c:v>
              </c:pt>
              <c:pt idx="3">
                <c:v>4543</c:v>
              </c:pt>
              <c:pt idx="4">
                <c:v>7600</c:v>
              </c:pt>
              <c:pt idx="5">
                <c:v>11360</c:v>
              </c:pt>
              <c:pt idx="6">
                <c:v>17168</c:v>
              </c:pt>
              <c:pt idx="7">
                <c:v>23351</c:v>
              </c:pt>
              <c:pt idx="8">
                <c:v>30583</c:v>
              </c:pt>
              <c:pt idx="9">
                <c:v>38978</c:v>
              </c:pt>
              <c:pt idx="10">
                <c:v>98739</c:v>
              </c:pt>
              <c:pt idx="11">
                <c:v>175412</c:v>
              </c:pt>
              <c:pt idx="12">
                <c:v>302760</c:v>
              </c:pt>
              <c:pt idx="13">
                <c:v>476762</c:v>
              </c:pt>
              <c:pt idx="14">
                <c:v>733007</c:v>
              </c:pt>
              <c:pt idx="15">
                <c:v>1165451</c:v>
              </c:pt>
              <c:pt idx="16">
                <c:v>1624003</c:v>
              </c:pt>
              <c:pt idx="17">
                <c:v>2256288</c:v>
              </c:pt>
              <c:pt idx="18">
                <c:v>2939187</c:v>
              </c:pt>
              <c:pt idx="19">
                <c:v>6040231</c:v>
              </c:pt>
              <c:pt idx="20">
                <c:v>14759971</c:v>
              </c:pt>
              <c:pt idx="21">
                <c:v>27230828</c:v>
              </c:pt>
              <c:pt idx="22">
                <c:v>44473700</c:v>
              </c:pt>
              <c:pt idx="23">
                <c:v>70388662</c:v>
              </c:pt>
              <c:pt idx="24">
                <c:v>134045958</c:v>
              </c:pt>
              <c:pt idx="25">
                <c:v>194086682</c:v>
              </c:pt>
              <c:pt idx="26">
                <c:v>257364973</c:v>
              </c:pt>
              <c:pt idx="27">
                <c:v>374153380</c:v>
              </c:pt>
              <c:pt idx="28">
                <c:v>1041872446</c:v>
              </c:pt>
              <c:pt idx="29">
                <c:v>1900271910</c:v>
              </c:pt>
              <c:pt idx="30">
                <c:v>3042299913</c:v>
              </c:pt>
              <c:pt idx="31">
                <c:v>4946972650</c:v>
              </c:pt>
              <c:pt idx="32">
                <c:v>7562669899</c:v>
              </c:pt>
              <c:pt idx="33">
                <c:v>11224066472</c:v>
              </c:pt>
              <c:pt idx="34">
                <c:v>16049175101</c:v>
              </c:pt>
              <c:pt idx="35">
                <c:v>22144742703</c:v>
              </c:pt>
              <c:pt idx="36">
                <c:v>31526151681</c:v>
              </c:pt>
            </c:numLit>
          </c:val>
          <c:smooth val="0"/>
          <c:extLst>
            <c:ext xmlns:c16="http://schemas.microsoft.com/office/drawing/2014/chart" uri="{C3380CC4-5D6E-409C-BE32-E72D297353CC}">
              <c16:uniqueId val="{00000000-174A-48AD-B377-8E51635113BF}"/>
            </c:ext>
          </c:extLst>
        </c:ser>
        <c:dLbls>
          <c:showLegendKey val="0"/>
          <c:showVal val="0"/>
          <c:showCatName val="0"/>
          <c:showSerName val="0"/>
          <c:showPercent val="0"/>
          <c:showBubbleSize val="0"/>
        </c:dLbls>
        <c:marker val="1"/>
        <c:smooth val="0"/>
        <c:axId val="494641680"/>
        <c:axId val="494637808"/>
      </c:lineChart>
      <c:valAx>
        <c:axId val="494637808"/>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150"/>
          </a:p>
        </c:txPr>
        <c:crossAx val="494641680"/>
        <c:crosses val="autoZero"/>
        <c:crossBetween val="between"/>
      </c:valAx>
      <c:catAx>
        <c:axId val="494641680"/>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150"/>
          </a:p>
        </c:txPr>
        <c:crossAx val="494637808"/>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150"/>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lineChart>
        <c:grouping val="stacked"/>
        <c:varyColors val="0"/>
        <c:ser>
          <c:idx val="0"/>
          <c:order val="0"/>
          <c:tx>
            <c:v> Quick Sorted</c:v>
          </c:tx>
          <c:spPr>
            <a:ln w="28575" cap="rnd">
              <a:solidFill>
                <a:srgbClr val="4472C4"/>
              </a:solidFill>
              <a:prstDash val="solid"/>
              <a:round/>
            </a:ln>
          </c:spPr>
          <c:marker>
            <c:symbol val="none"/>
          </c:marker>
          <c:cat>
            <c:numLit>
              <c:formatCode>General</c:formatCode>
              <c:ptCount val="27"/>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numLit>
          </c:cat>
          <c:val>
            <c:numLit>
              <c:formatCode>General</c:formatCode>
              <c:ptCount val="27"/>
              <c:pt idx="0">
                <c:v>834</c:v>
              </c:pt>
              <c:pt idx="1">
                <c:v>2060</c:v>
              </c:pt>
              <c:pt idx="2">
                <c:v>4520</c:v>
              </c:pt>
              <c:pt idx="3">
                <c:v>8834</c:v>
              </c:pt>
              <c:pt idx="4">
                <c:v>16712</c:v>
              </c:pt>
              <c:pt idx="5">
                <c:v>25750</c:v>
              </c:pt>
              <c:pt idx="6">
                <c:v>41295</c:v>
              </c:pt>
              <c:pt idx="7">
                <c:v>56170</c:v>
              </c:pt>
              <c:pt idx="8">
                <c:v>73261</c:v>
              </c:pt>
              <c:pt idx="9">
                <c:v>93507</c:v>
              </c:pt>
              <c:pt idx="10">
                <c:v>246792</c:v>
              </c:pt>
              <c:pt idx="11">
                <c:v>441582</c:v>
              </c:pt>
              <c:pt idx="12">
                <c:v>773858</c:v>
              </c:pt>
              <c:pt idx="13">
                <c:v>1227735</c:v>
              </c:pt>
              <c:pt idx="14">
                <c:v>1900432</c:v>
              </c:pt>
              <c:pt idx="15">
                <c:v>3026281</c:v>
              </c:pt>
              <c:pt idx="16">
                <c:v>4222228</c:v>
              </c:pt>
              <c:pt idx="17">
                <c:v>5880674</c:v>
              </c:pt>
              <c:pt idx="18">
                <c:v>7675922</c:v>
              </c:pt>
              <c:pt idx="19">
                <c:v>15807608</c:v>
              </c:pt>
              <c:pt idx="20">
                <c:v>38314701</c:v>
              </c:pt>
              <c:pt idx="21">
                <c:v>69917586</c:v>
              </c:pt>
              <c:pt idx="22">
                <c:v>116511243</c:v>
              </c:pt>
              <c:pt idx="23">
                <c:v>184580516</c:v>
              </c:pt>
              <c:pt idx="24">
                <c:v>359178360</c:v>
              </c:pt>
              <c:pt idx="25">
                <c:v>516376743</c:v>
              </c:pt>
              <c:pt idx="26">
                <c:v>680528338</c:v>
              </c:pt>
            </c:numLit>
          </c:val>
          <c:smooth val="0"/>
          <c:extLst>
            <c:ext xmlns:c16="http://schemas.microsoft.com/office/drawing/2014/chart" uri="{C3380CC4-5D6E-409C-BE32-E72D297353CC}">
              <c16:uniqueId val="{00000000-C2F8-4FB1-8E3B-A3397E2AC5DA}"/>
            </c:ext>
          </c:extLst>
        </c:ser>
        <c:ser>
          <c:idx val="1"/>
          <c:order val="1"/>
          <c:tx>
            <c:v> Radix Sorted</c:v>
          </c:tx>
          <c:spPr>
            <a:ln w="28575" cap="rnd">
              <a:solidFill>
                <a:srgbClr val="ED7D31"/>
              </a:solidFill>
              <a:prstDash val="solid"/>
              <a:round/>
            </a:ln>
          </c:spPr>
          <c:marker>
            <c:symbol val="none"/>
          </c:marker>
          <c:cat>
            <c:numLit>
              <c:formatCode>General</c:formatCode>
              <c:ptCount val="27"/>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numLit>
          </c:cat>
          <c:val>
            <c:numLit>
              <c:formatCode>General</c:formatCode>
              <c:ptCount val="27"/>
              <c:pt idx="0">
                <c:v>2714</c:v>
              </c:pt>
              <c:pt idx="1">
                <c:v>6038</c:v>
              </c:pt>
              <c:pt idx="2">
                <c:v>9303</c:v>
              </c:pt>
              <c:pt idx="3">
                <c:v>13908</c:v>
              </c:pt>
              <c:pt idx="4">
                <c:v>20120</c:v>
              </c:pt>
              <c:pt idx="5">
                <c:v>26048</c:v>
              </c:pt>
              <c:pt idx="6">
                <c:v>34080</c:v>
              </c:pt>
              <c:pt idx="7">
                <c:v>41205</c:v>
              </c:pt>
              <c:pt idx="8">
                <c:v>48363</c:v>
              </c:pt>
              <c:pt idx="9">
                <c:v>55840</c:v>
              </c:pt>
              <c:pt idx="10">
                <c:v>97830</c:v>
              </c:pt>
              <c:pt idx="11">
                <c:v>134282</c:v>
              </c:pt>
              <c:pt idx="12">
                <c:v>179966</c:v>
              </c:pt>
              <c:pt idx="13">
                <c:v>228816</c:v>
              </c:pt>
              <c:pt idx="14">
                <c:v>291215</c:v>
              </c:pt>
              <c:pt idx="15">
                <c:v>380837</c:v>
              </c:pt>
              <c:pt idx="16">
                <c:v>461564</c:v>
              </c:pt>
              <c:pt idx="17">
                <c:v>560690</c:v>
              </c:pt>
              <c:pt idx="18">
                <c:v>658828</c:v>
              </c:pt>
              <c:pt idx="19">
                <c:v>942623</c:v>
              </c:pt>
              <c:pt idx="20">
                <c:v>1468165</c:v>
              </c:pt>
              <c:pt idx="21">
                <c:v>2037644</c:v>
              </c:pt>
              <c:pt idx="22">
                <c:v>2693588</c:v>
              </c:pt>
              <c:pt idx="23">
                <c:v>3490124</c:v>
              </c:pt>
              <c:pt idx="24">
                <c:v>5202774</c:v>
              </c:pt>
              <c:pt idx="25">
                <c:v>6557545</c:v>
              </c:pt>
              <c:pt idx="26">
                <c:v>7841237</c:v>
              </c:pt>
            </c:numLit>
          </c:val>
          <c:smooth val="0"/>
          <c:extLst>
            <c:ext xmlns:c16="http://schemas.microsoft.com/office/drawing/2014/chart" uri="{C3380CC4-5D6E-409C-BE32-E72D297353CC}">
              <c16:uniqueId val="{00000001-C2F8-4FB1-8E3B-A3397E2AC5DA}"/>
            </c:ext>
          </c:extLst>
        </c:ser>
        <c:ser>
          <c:idx val="2"/>
          <c:order val="2"/>
          <c:tx>
            <c:v> Heap Sorted</c:v>
          </c:tx>
          <c:spPr>
            <a:ln w="28575" cap="rnd">
              <a:solidFill>
                <a:srgbClr val="A5A5A5"/>
              </a:solidFill>
              <a:prstDash val="solid"/>
              <a:round/>
            </a:ln>
          </c:spPr>
          <c:marker>
            <c:symbol val="none"/>
          </c:marker>
          <c:cat>
            <c:numLit>
              <c:formatCode>General</c:formatCode>
              <c:ptCount val="27"/>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numLit>
          </c:cat>
          <c:val>
            <c:numLit>
              <c:formatCode>General</c:formatCode>
              <c:ptCount val="27"/>
              <c:pt idx="0">
                <c:v>1064</c:v>
              </c:pt>
              <c:pt idx="1">
                <c:v>2341</c:v>
              </c:pt>
              <c:pt idx="2">
                <c:v>4338</c:v>
              </c:pt>
              <c:pt idx="3">
                <c:v>7427</c:v>
              </c:pt>
              <c:pt idx="4">
                <c:v>12329</c:v>
              </c:pt>
              <c:pt idx="5">
                <c:v>17887</c:v>
              </c:pt>
              <c:pt idx="6">
                <c:v>26530</c:v>
              </c:pt>
              <c:pt idx="7">
                <c:v>34497</c:v>
              </c:pt>
              <c:pt idx="8">
                <c:v>42999</c:v>
              </c:pt>
              <c:pt idx="9">
                <c:v>52620</c:v>
              </c:pt>
              <c:pt idx="10">
                <c:v>104580</c:v>
              </c:pt>
              <c:pt idx="11">
                <c:v>153626</c:v>
              </c:pt>
              <c:pt idx="12">
                <c:v>219037</c:v>
              </c:pt>
              <c:pt idx="13">
                <c:v>292256</c:v>
              </c:pt>
              <c:pt idx="14">
                <c:v>388247</c:v>
              </c:pt>
              <c:pt idx="15">
                <c:v>531854</c:v>
              </c:pt>
              <c:pt idx="16">
                <c:v>665112</c:v>
              </c:pt>
              <c:pt idx="17">
                <c:v>830965</c:v>
              </c:pt>
              <c:pt idx="18">
                <c:v>993614</c:v>
              </c:pt>
              <c:pt idx="19">
                <c:v>1382716</c:v>
              </c:pt>
              <c:pt idx="20">
                <c:v>2153215</c:v>
              </c:pt>
              <c:pt idx="21">
                <c:v>2988600</c:v>
              </c:pt>
              <c:pt idx="22">
                <c:v>3971697</c:v>
              </c:pt>
              <c:pt idx="23">
                <c:v>5199495</c:v>
              </c:pt>
              <c:pt idx="24">
                <c:v>7934653</c:v>
              </c:pt>
              <c:pt idx="25">
                <c:v>10181202</c:v>
              </c:pt>
              <c:pt idx="26">
                <c:v>12248272</c:v>
              </c:pt>
            </c:numLit>
          </c:val>
          <c:smooth val="0"/>
          <c:extLst>
            <c:ext xmlns:c16="http://schemas.microsoft.com/office/drawing/2014/chart" uri="{C3380CC4-5D6E-409C-BE32-E72D297353CC}">
              <c16:uniqueId val="{00000002-C2F8-4FB1-8E3B-A3397E2AC5DA}"/>
            </c:ext>
          </c:extLst>
        </c:ser>
        <c:ser>
          <c:idx val="3"/>
          <c:order val="3"/>
          <c:tx>
            <c:v> Insert sorted</c:v>
          </c:tx>
          <c:spPr>
            <a:ln w="28575" cap="rnd">
              <a:solidFill>
                <a:srgbClr val="FFC000"/>
              </a:solidFill>
              <a:prstDash val="solid"/>
              <a:round/>
            </a:ln>
          </c:spPr>
          <c:marker>
            <c:symbol val="none"/>
          </c:marker>
          <c:cat>
            <c:numLit>
              <c:formatCode>General</c:formatCode>
              <c:ptCount val="27"/>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numLit>
          </c:cat>
          <c:val>
            <c:numLit>
              <c:formatCode>General</c:formatCode>
              <c:ptCount val="27"/>
              <c:pt idx="0">
                <c:v>187</c:v>
              </c:pt>
              <c:pt idx="1">
                <c:v>364</c:v>
              </c:pt>
              <c:pt idx="2">
                <c:v>530</c:v>
              </c:pt>
              <c:pt idx="3">
                <c:v>753</c:v>
              </c:pt>
              <c:pt idx="4">
                <c:v>1048</c:v>
              </c:pt>
              <c:pt idx="5">
                <c:v>1477</c:v>
              </c:pt>
              <c:pt idx="6">
                <c:v>1906</c:v>
              </c:pt>
              <c:pt idx="7">
                <c:v>2315</c:v>
              </c:pt>
              <c:pt idx="8">
                <c:v>2712</c:v>
              </c:pt>
              <c:pt idx="9">
                <c:v>3123</c:v>
              </c:pt>
              <c:pt idx="10">
                <c:v>4638</c:v>
              </c:pt>
              <c:pt idx="11">
                <c:v>5950</c:v>
              </c:pt>
              <c:pt idx="12">
                <c:v>7760</c:v>
              </c:pt>
              <c:pt idx="13">
                <c:v>9585</c:v>
              </c:pt>
              <c:pt idx="14">
                <c:v>11988</c:v>
              </c:pt>
              <c:pt idx="15">
                <c:v>15230</c:v>
              </c:pt>
              <c:pt idx="16">
                <c:v>18234</c:v>
              </c:pt>
              <c:pt idx="17">
                <c:v>21902</c:v>
              </c:pt>
              <c:pt idx="18">
                <c:v>25446</c:v>
              </c:pt>
              <c:pt idx="19">
                <c:v>33531</c:v>
              </c:pt>
              <c:pt idx="20">
                <c:v>49352</c:v>
              </c:pt>
              <c:pt idx="21">
                <c:v>65214</c:v>
              </c:pt>
              <c:pt idx="22">
                <c:v>83504</c:v>
              </c:pt>
              <c:pt idx="23">
                <c:v>105906</c:v>
              </c:pt>
              <c:pt idx="24">
                <c:v>155470</c:v>
              </c:pt>
              <c:pt idx="25">
                <c:v>197777</c:v>
              </c:pt>
              <c:pt idx="26">
                <c:v>233907</c:v>
              </c:pt>
            </c:numLit>
          </c:val>
          <c:smooth val="0"/>
          <c:extLst>
            <c:ext xmlns:c16="http://schemas.microsoft.com/office/drawing/2014/chart" uri="{C3380CC4-5D6E-409C-BE32-E72D297353CC}">
              <c16:uniqueId val="{00000003-C2F8-4FB1-8E3B-A3397E2AC5DA}"/>
            </c:ext>
          </c:extLst>
        </c:ser>
        <c:dLbls>
          <c:showLegendKey val="0"/>
          <c:showVal val="0"/>
          <c:showCatName val="0"/>
          <c:showSerName val="0"/>
          <c:showPercent val="0"/>
          <c:showBubbleSize val="0"/>
        </c:dLbls>
        <c:smooth val="0"/>
        <c:axId val="494637104"/>
        <c:axId val="494639920"/>
      </c:lineChart>
      <c:valAx>
        <c:axId val="494639920"/>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150"/>
          </a:p>
        </c:txPr>
        <c:crossAx val="494637104"/>
        <c:crosses val="autoZero"/>
        <c:crossBetween val="between"/>
      </c:valAx>
      <c:catAx>
        <c:axId val="494637104"/>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150"/>
          </a:p>
        </c:txPr>
        <c:crossAx val="494639920"/>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150"/>
        </a:p>
      </c:txPr>
    </c:legend>
    <c:plotVisOnly val="1"/>
    <c:dispBlanksAs val="zero"/>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150"/>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Meta</dc:creator>
  <dc:description/>
  <cp:lastModifiedBy>Kaleb Meta</cp:lastModifiedBy>
  <cp:revision>2</cp:revision>
  <dcterms:created xsi:type="dcterms:W3CDTF">2023-11-30T23:16:00Z</dcterms:created>
  <dcterms:modified xsi:type="dcterms:W3CDTF">2023-11-30T23:16:00Z</dcterms:modified>
</cp:coreProperties>
</file>